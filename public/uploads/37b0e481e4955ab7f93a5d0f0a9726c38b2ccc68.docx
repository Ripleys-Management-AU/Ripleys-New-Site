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630" w:rsidRPr="000D32C5" w:rsidRDefault="00E74630" w:rsidP="00DC678B">
      <w:pPr>
        <w:pStyle w:val="Heading4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Phone</w:t>
      </w:r>
    </w:p>
    <w:p w:rsidR="00E74630" w:rsidRPr="000D32C5" w:rsidRDefault="00E74630" w:rsidP="00DC678B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 xml:space="preserve"> </w:t>
      </w:r>
      <w:r w:rsidRPr="000D32C5">
        <w:rPr>
          <w:b w:val="0"/>
          <w:color w:val="auto"/>
          <w:sz w:val="20"/>
          <w:szCs w:val="20"/>
        </w:rPr>
        <w:t>0479170023</w:t>
      </w:r>
    </w:p>
    <w:p w:rsidR="00E74630" w:rsidRPr="000D32C5" w:rsidRDefault="00E74630" w:rsidP="00302A97">
      <w:pPr>
        <w:pStyle w:val="Heading4"/>
        <w:widowControl w:val="0"/>
        <w:rPr>
          <w:color w:val="auto"/>
          <w:sz w:val="20"/>
          <w:szCs w:val="20"/>
        </w:rPr>
      </w:pPr>
    </w:p>
    <w:p w:rsidR="00E74630" w:rsidRPr="000D32C5" w:rsidRDefault="00E74630" w:rsidP="00302A97">
      <w:pPr>
        <w:pStyle w:val="Heading4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Date Of Birth</w:t>
      </w:r>
    </w:p>
    <w:p w:rsidR="00E74630" w:rsidRPr="000D32C5" w:rsidRDefault="00E74630" w:rsidP="00E07BF1">
      <w:pPr>
        <w:pStyle w:val="BodyText3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24/03/1992</w:t>
      </w:r>
    </w:p>
    <w:p w:rsidR="00E74630" w:rsidRPr="000D32C5" w:rsidRDefault="00E74630" w:rsidP="00E07BF1">
      <w:pPr>
        <w:pStyle w:val="Heading4"/>
        <w:widowControl w:val="0"/>
        <w:rPr>
          <w:color w:val="auto"/>
          <w:sz w:val="20"/>
          <w:szCs w:val="20"/>
        </w:rPr>
      </w:pPr>
    </w:p>
    <w:p w:rsidR="00E74630" w:rsidRPr="000D32C5" w:rsidRDefault="00E74630" w:rsidP="00833E3C">
      <w:pPr>
        <w:pStyle w:val="Heading4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Objective/</w:t>
      </w:r>
      <w:r w:rsidRPr="000D32C5">
        <w:rPr>
          <w:sz w:val="20"/>
          <w:szCs w:val="20"/>
        </w:rPr>
        <w:t xml:space="preserve"> </w:t>
      </w:r>
      <w:r w:rsidRPr="000D32C5">
        <w:rPr>
          <w:color w:val="auto"/>
          <w:sz w:val="20"/>
          <w:szCs w:val="20"/>
        </w:rPr>
        <w:t>Summary</w:t>
      </w:r>
    </w:p>
    <w:p w:rsidR="00E74630" w:rsidRPr="000D32C5" w:rsidRDefault="00E74630" w:rsidP="004117FC">
      <w:pPr>
        <w:rPr>
          <w:rFonts w:ascii="Tw Cen MT" w:hAnsi="Tw Cen MT"/>
          <w:sz w:val="20"/>
          <w:szCs w:val="20"/>
        </w:rPr>
      </w:pPr>
      <w:r>
        <w:rPr>
          <w:rFonts w:ascii="Tw Cen MT" w:hAnsi="Tw Cen MT"/>
          <w:sz w:val="20"/>
          <w:szCs w:val="20"/>
        </w:rPr>
        <w:t>Looking for a part time job and</w:t>
      </w:r>
      <w:r w:rsidRPr="000D32C5">
        <w:rPr>
          <w:rFonts w:ascii="Tw Cen MT" w:hAnsi="Tw Cen MT"/>
          <w:sz w:val="20"/>
          <w:szCs w:val="20"/>
        </w:rPr>
        <w:t xml:space="preserve"> I</w:t>
      </w:r>
      <w:r>
        <w:rPr>
          <w:rFonts w:ascii="Tw Cen MT" w:hAnsi="Tw Cen MT"/>
          <w:sz w:val="20"/>
          <w:szCs w:val="20"/>
        </w:rPr>
        <w:t>’</w:t>
      </w:r>
      <w:r w:rsidRPr="000D32C5">
        <w:rPr>
          <w:rFonts w:ascii="Tw Cen MT" w:hAnsi="Tw Cen MT"/>
          <w:sz w:val="20"/>
          <w:szCs w:val="20"/>
        </w:rPr>
        <w:t>m</w:t>
      </w:r>
      <w:r>
        <w:rPr>
          <w:rFonts w:ascii="Tw Cen MT" w:hAnsi="Tw Cen MT"/>
          <w:sz w:val="20"/>
          <w:szCs w:val="20"/>
        </w:rPr>
        <w:t xml:space="preserve"> an enthusiastic person who is</w:t>
      </w:r>
      <w:r w:rsidRPr="000D32C5">
        <w:rPr>
          <w:rFonts w:ascii="Tw Cen MT" w:hAnsi="Tw Cen MT"/>
          <w:sz w:val="20"/>
          <w:szCs w:val="20"/>
        </w:rPr>
        <w:t xml:space="preserve"> interested in any type of work your store can offer me. I’m a ha</w:t>
      </w:r>
      <w:r>
        <w:rPr>
          <w:rFonts w:ascii="Tw Cen MT" w:hAnsi="Tw Cen MT"/>
          <w:sz w:val="20"/>
          <w:szCs w:val="20"/>
        </w:rPr>
        <w:t>rdworking, reliable and punctual person</w:t>
      </w:r>
      <w:r w:rsidRPr="000D32C5">
        <w:rPr>
          <w:rFonts w:ascii="Tw Cen MT" w:hAnsi="Tw Cen MT"/>
          <w:sz w:val="20"/>
          <w:szCs w:val="20"/>
        </w:rPr>
        <w:t xml:space="preserve"> with some spare time on my hands. I’m applying for this job, to get some real experience on how things are managed in this work environment. </w:t>
      </w:r>
    </w:p>
    <w:p w:rsidR="00E74630" w:rsidRPr="000D32C5" w:rsidRDefault="00E74630" w:rsidP="00E07BF1">
      <w:pPr>
        <w:pStyle w:val="Heading4"/>
        <w:widowControl w:val="0"/>
        <w:rPr>
          <w:color w:val="auto"/>
          <w:sz w:val="20"/>
          <w:szCs w:val="20"/>
        </w:rPr>
      </w:pPr>
    </w:p>
    <w:p w:rsidR="00E74630" w:rsidRPr="000D32C5" w:rsidRDefault="00E74630" w:rsidP="00E07BF1">
      <w:pPr>
        <w:pStyle w:val="Heading4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Personal Qualities</w:t>
      </w:r>
      <w:r>
        <w:rPr>
          <w:color w:val="auto"/>
          <w:sz w:val="20"/>
          <w:szCs w:val="20"/>
        </w:rPr>
        <w:t xml:space="preserve"> &amp; skills</w:t>
      </w:r>
    </w:p>
    <w:p w:rsidR="00E74630" w:rsidRDefault="00E74630" w:rsidP="00E07BF1">
      <w:pPr>
        <w:pStyle w:val="BodyText3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Leadership</w:t>
      </w:r>
    </w:p>
    <w:p w:rsidR="00E74630" w:rsidRDefault="00E74630" w:rsidP="00E07BF1">
      <w:pPr>
        <w:pStyle w:val="BodyText3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Dealing with customers</w:t>
      </w:r>
    </w:p>
    <w:p w:rsidR="00E74630" w:rsidRDefault="00E74630" w:rsidP="00E07BF1">
      <w:pPr>
        <w:pStyle w:val="BodyText3"/>
        <w:widowContro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Basic computer skills</w:t>
      </w:r>
    </w:p>
    <w:p w:rsidR="00E74630" w:rsidRPr="000D32C5" w:rsidRDefault="00E74630" w:rsidP="00E07BF1">
      <w:pPr>
        <w:pStyle w:val="BodyText3"/>
        <w:widowContro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Excellent customer service skills</w:t>
      </w:r>
    </w:p>
    <w:p w:rsidR="00E74630" w:rsidRPr="000D32C5" w:rsidRDefault="00E74630" w:rsidP="00E07BF1">
      <w:pPr>
        <w:pStyle w:val="BodyText3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Resourceful problem solver</w:t>
      </w:r>
    </w:p>
    <w:p w:rsidR="00E74630" w:rsidRDefault="00E74630" w:rsidP="00E07BF1">
      <w:pPr>
        <w:pStyle w:val="BodyText3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 xml:space="preserve">Quick learner </w:t>
      </w:r>
    </w:p>
    <w:p w:rsidR="00E74630" w:rsidRPr="000D32C5" w:rsidRDefault="00E74630" w:rsidP="00E07BF1">
      <w:pPr>
        <w:pStyle w:val="BodyText3"/>
        <w:widowContro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Self-motivated</w:t>
      </w:r>
    </w:p>
    <w:p w:rsidR="00E74630" w:rsidRPr="000D32C5" w:rsidRDefault="00E74630" w:rsidP="00E07BF1">
      <w:pPr>
        <w:pStyle w:val="BodyText3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Very flexible</w:t>
      </w:r>
    </w:p>
    <w:p w:rsidR="00E74630" w:rsidRPr="000D32C5" w:rsidRDefault="00E74630" w:rsidP="00E07BF1">
      <w:pPr>
        <w:pStyle w:val="BodyText3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Confident</w:t>
      </w:r>
    </w:p>
    <w:p w:rsidR="00E74630" w:rsidRPr="000D32C5" w:rsidRDefault="00E74630" w:rsidP="00E07BF1">
      <w:pPr>
        <w:pStyle w:val="BodyText3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Fluent English</w:t>
      </w:r>
    </w:p>
    <w:p w:rsidR="00E74630" w:rsidRPr="000D32C5" w:rsidRDefault="00E74630" w:rsidP="00E07BF1">
      <w:pPr>
        <w:pStyle w:val="BodyText3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Fluent Khmer</w:t>
      </w:r>
    </w:p>
    <w:p w:rsidR="00E74630" w:rsidRPr="000D32C5" w:rsidRDefault="00E74630" w:rsidP="00E07BF1">
      <w:pPr>
        <w:pStyle w:val="BodyText3"/>
        <w:widowControl w:val="0"/>
        <w:rPr>
          <w:color w:val="auto"/>
          <w:sz w:val="20"/>
          <w:szCs w:val="20"/>
        </w:rPr>
      </w:pPr>
    </w:p>
    <w:p w:rsidR="00E74630" w:rsidRPr="000D32C5" w:rsidRDefault="00E74630" w:rsidP="00AF71DC">
      <w:pPr>
        <w:rPr>
          <w:rFonts w:ascii="Calibri" w:hAnsi="Calibri"/>
          <w:b/>
          <w:sz w:val="20"/>
          <w:szCs w:val="20"/>
        </w:rPr>
      </w:pPr>
      <w:r w:rsidRPr="000D32C5">
        <w:rPr>
          <w:rFonts w:ascii="Calibri" w:hAnsi="Calibri"/>
          <w:b/>
          <w:sz w:val="20"/>
          <w:szCs w:val="20"/>
        </w:rPr>
        <w:t>Education:</w:t>
      </w:r>
    </w:p>
    <w:p w:rsidR="00E74630" w:rsidRPr="000D32C5" w:rsidRDefault="00E74630" w:rsidP="00644395">
      <w:pPr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0D32C5">
        <w:rPr>
          <w:rFonts w:ascii="Calibri" w:hAnsi="Calibri"/>
          <w:sz w:val="20"/>
          <w:szCs w:val="20"/>
        </w:rPr>
        <w:t>Successfully completed primary school at Carwatha College P-12</w:t>
      </w:r>
    </w:p>
    <w:p w:rsidR="00E74630" w:rsidRPr="000D32C5" w:rsidRDefault="00E74630" w:rsidP="00644395">
      <w:pPr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Completed year 7-9</w:t>
      </w:r>
      <w:r w:rsidRPr="000D32C5">
        <w:rPr>
          <w:rFonts w:ascii="Calibri" w:hAnsi="Calibri"/>
          <w:sz w:val="20"/>
          <w:szCs w:val="20"/>
        </w:rPr>
        <w:t xml:space="preserve"> in Carwatha College P-12</w:t>
      </w:r>
    </w:p>
    <w:p w:rsidR="00E74630" w:rsidRPr="00C214F2" w:rsidRDefault="00E74630" w:rsidP="00AF71DC">
      <w:pPr>
        <w:numPr>
          <w:ilvl w:val="0"/>
          <w:numId w:val="4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Studied</w:t>
      </w:r>
      <w:r w:rsidRPr="000D32C5">
        <w:rPr>
          <w:rFonts w:ascii="Calibri" w:hAnsi="Calibri"/>
          <w:sz w:val="20"/>
          <w:szCs w:val="20"/>
        </w:rPr>
        <w:t xml:space="preserve"> general adults’ education course in Chisholm </w:t>
      </w:r>
      <w:smartTag w:uri="urn:schemas-microsoft-com:office:smarttags" w:element="PlaceType">
        <w:smartTag w:uri="urn:schemas-microsoft-com:office:smarttags" w:element="place">
          <w:r w:rsidRPr="000D32C5">
            <w:rPr>
              <w:rFonts w:ascii="Calibri" w:hAnsi="Calibri"/>
              <w:sz w:val="20"/>
              <w:szCs w:val="20"/>
            </w:rPr>
            <w:t>institute</w:t>
          </w:r>
        </w:smartTag>
        <w:r w:rsidRPr="000D32C5">
          <w:rPr>
            <w:rFonts w:ascii="Calibri" w:hAnsi="Calibri"/>
            <w:sz w:val="20"/>
            <w:szCs w:val="20"/>
          </w:rPr>
          <w:t xml:space="preserve"> of </w:t>
        </w:r>
        <w:smartTag w:uri="urn:schemas-microsoft-com:office:smarttags" w:element="PlaceName">
          <w:r w:rsidRPr="000D32C5">
            <w:rPr>
              <w:rFonts w:ascii="Calibri" w:hAnsi="Calibri"/>
              <w:sz w:val="20"/>
              <w:szCs w:val="20"/>
            </w:rPr>
            <w:t>TAFE</w:t>
          </w:r>
        </w:smartTag>
      </w:smartTag>
      <w:r w:rsidRPr="000D32C5">
        <w:rPr>
          <w:rFonts w:ascii="Calibri" w:hAnsi="Calibri"/>
          <w:sz w:val="20"/>
          <w:szCs w:val="20"/>
        </w:rPr>
        <w:t>.</w:t>
      </w:r>
    </w:p>
    <w:p w:rsidR="00E74630" w:rsidRPr="000D32C5" w:rsidRDefault="00E74630" w:rsidP="00AF71DC">
      <w:pPr>
        <w:numPr>
          <w:ilvl w:val="0"/>
          <w:numId w:val="4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Currently in VCE in high school</w:t>
      </w:r>
    </w:p>
    <w:p w:rsidR="00E74630" w:rsidRPr="000D32C5" w:rsidRDefault="00E74630" w:rsidP="00E07BF1">
      <w:pPr>
        <w:pStyle w:val="BodyText3"/>
        <w:widowControl w:val="0"/>
        <w:rPr>
          <w:color w:val="auto"/>
          <w:sz w:val="20"/>
          <w:szCs w:val="20"/>
        </w:rPr>
      </w:pPr>
    </w:p>
    <w:p w:rsidR="00E74630" w:rsidRPr="000D32C5" w:rsidRDefault="00E74630" w:rsidP="00CE273A">
      <w:pPr>
        <w:pStyle w:val="Heading4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 xml:space="preserve">Awards and Achievements </w:t>
      </w:r>
    </w:p>
    <w:p w:rsidR="00E74630" w:rsidRPr="000D32C5" w:rsidRDefault="00E74630" w:rsidP="00CE273A">
      <w:pPr>
        <w:pStyle w:val="BodyText3"/>
        <w:widowControl w:val="0"/>
        <w:numPr>
          <w:ilvl w:val="0"/>
          <w:numId w:val="3"/>
        </w:numPr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 xml:space="preserve">Primary House Captain </w:t>
      </w:r>
    </w:p>
    <w:p w:rsidR="00E74630" w:rsidRPr="000D32C5" w:rsidRDefault="00E74630" w:rsidP="00CE273A">
      <w:pPr>
        <w:pStyle w:val="BodyText3"/>
        <w:widowControl w:val="0"/>
        <w:numPr>
          <w:ilvl w:val="0"/>
          <w:numId w:val="3"/>
        </w:numPr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Primary Art Captain</w:t>
      </w:r>
    </w:p>
    <w:p w:rsidR="00E74630" w:rsidRPr="000D32C5" w:rsidRDefault="00E74630" w:rsidP="00CE273A">
      <w:pPr>
        <w:pStyle w:val="BodyText3"/>
        <w:widowControl w:val="0"/>
        <w:numPr>
          <w:ilvl w:val="0"/>
          <w:numId w:val="3"/>
        </w:numPr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Year 7 and 8 Form Captain</w:t>
      </w:r>
    </w:p>
    <w:p w:rsidR="00E74630" w:rsidRPr="000D32C5" w:rsidRDefault="00E74630" w:rsidP="00CE273A">
      <w:pPr>
        <w:pStyle w:val="BodyText3"/>
        <w:widowControl w:val="0"/>
        <w:numPr>
          <w:ilvl w:val="0"/>
          <w:numId w:val="3"/>
        </w:numPr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Certificate 3 in retail</w:t>
      </w:r>
    </w:p>
    <w:p w:rsidR="00E74630" w:rsidRPr="000D32C5" w:rsidRDefault="00E74630" w:rsidP="0056102A">
      <w:pPr>
        <w:pStyle w:val="Heading4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Work Experience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 xml:space="preserve">Fruit market 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>3months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>Dandenong</w:t>
      </w:r>
      <w:r>
        <w:rPr>
          <w:b w:val="0"/>
          <w:color w:val="auto"/>
          <w:sz w:val="20"/>
          <w:szCs w:val="20"/>
        </w:rPr>
        <w:t xml:space="preserve">, </w:t>
      </w:r>
      <w:r w:rsidRPr="000D32C5">
        <w:rPr>
          <w:b w:val="0"/>
          <w:color w:val="auto"/>
          <w:sz w:val="20"/>
          <w:szCs w:val="20"/>
        </w:rPr>
        <w:t>plaza. Level 3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>Manager: Kevin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 xml:space="preserve">Michelle’s Patisserie 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>1 Year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Pr="000D32C5">
              <w:rPr>
                <w:b w:val="0"/>
                <w:color w:val="auto"/>
                <w:sz w:val="20"/>
                <w:szCs w:val="20"/>
              </w:rPr>
              <w:t>Dandenong</w:t>
            </w:r>
          </w:smartTag>
          <w:r w:rsidRPr="000D32C5">
            <w:rPr>
              <w:b w:val="0"/>
              <w:color w:val="auto"/>
              <w:sz w:val="20"/>
              <w:szCs w:val="20"/>
            </w:rPr>
            <w:t xml:space="preserve"> </w:t>
          </w:r>
          <w:r>
            <w:rPr>
              <w:b w:val="0"/>
              <w:color w:val="auto"/>
              <w:sz w:val="20"/>
              <w:szCs w:val="20"/>
            </w:rPr>
            <w:t xml:space="preserve"> </w:t>
          </w:r>
          <w:smartTag w:uri="urn:schemas-microsoft-com:office:smarttags" w:element="PlaceType">
            <w:r w:rsidRPr="000D32C5">
              <w:rPr>
                <w:b w:val="0"/>
                <w:color w:val="auto"/>
                <w:sz w:val="20"/>
                <w:szCs w:val="20"/>
              </w:rPr>
              <w:t>plaza</w:t>
            </w:r>
          </w:smartTag>
        </w:smartTag>
      </w:smartTag>
      <w:r w:rsidRPr="000D32C5">
        <w:rPr>
          <w:b w:val="0"/>
          <w:color w:val="auto"/>
          <w:sz w:val="20"/>
          <w:szCs w:val="20"/>
        </w:rPr>
        <w:t>. Level 3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 xml:space="preserve">Manager: James 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>Phone: 0422882093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>Pure &amp; natural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 xml:space="preserve">15months 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Pr="000D32C5">
              <w:rPr>
                <w:b w:val="0"/>
                <w:color w:val="auto"/>
                <w:sz w:val="20"/>
                <w:szCs w:val="20"/>
              </w:rPr>
              <w:t>Dandenong</w:t>
            </w:r>
          </w:smartTag>
          <w:r>
            <w:rPr>
              <w:b w:val="0"/>
              <w:color w:val="auto"/>
              <w:sz w:val="20"/>
              <w:szCs w:val="20"/>
            </w:rPr>
            <w:t xml:space="preserve"> </w:t>
          </w:r>
          <w:r w:rsidRPr="000D32C5">
            <w:rPr>
              <w:b w:val="0"/>
              <w:color w:val="auto"/>
              <w:sz w:val="20"/>
              <w:szCs w:val="20"/>
            </w:rPr>
            <w:t xml:space="preserve"> </w:t>
          </w:r>
          <w:smartTag w:uri="urn:schemas-microsoft-com:office:smarttags" w:element="PlaceType">
            <w:r w:rsidRPr="000D32C5">
              <w:rPr>
                <w:b w:val="0"/>
                <w:color w:val="auto"/>
                <w:sz w:val="20"/>
                <w:szCs w:val="20"/>
              </w:rPr>
              <w:t>plaza</w:t>
            </w:r>
          </w:smartTag>
        </w:smartTag>
      </w:smartTag>
      <w:r w:rsidRPr="000D32C5">
        <w:rPr>
          <w:b w:val="0"/>
          <w:color w:val="auto"/>
          <w:sz w:val="20"/>
          <w:szCs w:val="20"/>
        </w:rPr>
        <w:t>. Level 1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 xml:space="preserve">Manager: Sam 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>Phone: 0431741308</w:t>
      </w:r>
    </w:p>
    <w:p w:rsidR="00E74630" w:rsidRPr="000D32C5" w:rsidRDefault="00E74630" w:rsidP="0056102A">
      <w:pPr>
        <w:pStyle w:val="Heading4"/>
        <w:widowControl w:val="0"/>
        <w:rPr>
          <w:color w:val="auto"/>
          <w:sz w:val="20"/>
          <w:szCs w:val="20"/>
        </w:rPr>
      </w:pPr>
    </w:p>
    <w:p w:rsidR="00E74630" w:rsidRPr="000D32C5" w:rsidRDefault="00E74630" w:rsidP="0056102A">
      <w:pPr>
        <w:pStyle w:val="Heading4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 xml:space="preserve">Responsibilities involved 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 xml:space="preserve">waitressing 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>Cashier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>cooking/Baking/Frying etc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>re-stocking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>customer service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>cleaning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>Maintenance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>Food preparation</w:t>
      </w:r>
    </w:p>
    <w:p w:rsidR="00E74630" w:rsidRPr="000D32C5" w:rsidRDefault="00E74630" w:rsidP="0056102A">
      <w:pPr>
        <w:pStyle w:val="Heading4"/>
        <w:widowControl w:val="0"/>
        <w:rPr>
          <w:b w:val="0"/>
          <w:color w:val="auto"/>
          <w:sz w:val="20"/>
          <w:szCs w:val="20"/>
        </w:rPr>
      </w:pPr>
      <w:r w:rsidRPr="000D32C5">
        <w:rPr>
          <w:b w:val="0"/>
          <w:color w:val="auto"/>
          <w:sz w:val="20"/>
          <w:szCs w:val="20"/>
        </w:rPr>
        <w:t>Money handling</w:t>
      </w:r>
    </w:p>
    <w:p w:rsidR="00E74630" w:rsidRPr="000D32C5" w:rsidRDefault="00E74630" w:rsidP="0056102A">
      <w:pPr>
        <w:pStyle w:val="Heading4"/>
        <w:widowControl w:val="0"/>
        <w:rPr>
          <w:color w:val="auto"/>
          <w:sz w:val="20"/>
          <w:szCs w:val="20"/>
        </w:rPr>
      </w:pPr>
    </w:p>
    <w:p w:rsidR="00E74630" w:rsidRPr="000D32C5" w:rsidRDefault="00E74630" w:rsidP="0056102A">
      <w:pPr>
        <w:pStyle w:val="Heading4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References</w:t>
      </w:r>
      <w:r w:rsidRPr="000D32C5">
        <w:rPr>
          <w:color w:val="auto"/>
          <w:sz w:val="20"/>
          <w:szCs w:val="20"/>
        </w:rPr>
        <w:tab/>
      </w:r>
      <w:r w:rsidRPr="000D32C5">
        <w:rPr>
          <w:color w:val="auto"/>
          <w:sz w:val="20"/>
          <w:szCs w:val="20"/>
        </w:rPr>
        <w:tab/>
      </w:r>
    </w:p>
    <w:p w:rsidR="00E74630" w:rsidRPr="000D32C5" w:rsidRDefault="00E74630" w:rsidP="0056102A">
      <w:pPr>
        <w:pStyle w:val="BodyText3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 xml:space="preserve">Vivian McArthur          </w:t>
      </w:r>
      <w:r w:rsidRPr="000D32C5">
        <w:rPr>
          <w:color w:val="auto"/>
          <w:sz w:val="20"/>
          <w:szCs w:val="20"/>
        </w:rPr>
        <w:tab/>
      </w:r>
      <w:r w:rsidRPr="000D32C5">
        <w:rPr>
          <w:color w:val="auto"/>
          <w:sz w:val="20"/>
          <w:szCs w:val="20"/>
        </w:rPr>
        <w:tab/>
      </w:r>
      <w:r w:rsidRPr="000D32C5">
        <w:rPr>
          <w:color w:val="auto"/>
          <w:sz w:val="20"/>
          <w:szCs w:val="20"/>
        </w:rPr>
        <w:tab/>
      </w:r>
    </w:p>
    <w:p w:rsidR="00E74630" w:rsidRPr="000D32C5" w:rsidRDefault="00E74630" w:rsidP="0056102A">
      <w:pPr>
        <w:pStyle w:val="BodyText3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History teacher</w:t>
      </w:r>
    </w:p>
    <w:p w:rsidR="00E74630" w:rsidRPr="000D32C5" w:rsidRDefault="00E74630" w:rsidP="0056102A">
      <w:pPr>
        <w:pStyle w:val="BodyText3"/>
        <w:widowControl w:val="0"/>
        <w:rPr>
          <w:color w:val="auto"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 w:rsidRPr="000D32C5">
            <w:rPr>
              <w:color w:val="auto"/>
              <w:sz w:val="20"/>
              <w:szCs w:val="20"/>
            </w:rPr>
            <w:t>Carwatha</w:t>
          </w:r>
        </w:smartTag>
        <w:r w:rsidRPr="000D32C5">
          <w:rPr>
            <w:color w:val="auto"/>
            <w:sz w:val="20"/>
            <w:szCs w:val="20"/>
          </w:rPr>
          <w:t xml:space="preserve"> </w:t>
        </w:r>
        <w:smartTag w:uri="urn:schemas-microsoft-com:office:smarttags" w:element="PlaceType">
          <w:r w:rsidRPr="000D32C5">
            <w:rPr>
              <w:color w:val="auto"/>
              <w:sz w:val="20"/>
              <w:szCs w:val="20"/>
            </w:rPr>
            <w:t>College</w:t>
          </w:r>
        </w:smartTag>
      </w:smartTag>
      <w:r w:rsidRPr="000D32C5">
        <w:rPr>
          <w:color w:val="auto"/>
          <w:sz w:val="20"/>
          <w:szCs w:val="20"/>
        </w:rPr>
        <w:t xml:space="preserve"> P-12</w:t>
      </w:r>
    </w:p>
    <w:p w:rsidR="00E74630" w:rsidRPr="000D32C5" w:rsidRDefault="00E74630" w:rsidP="0056102A">
      <w:pPr>
        <w:pStyle w:val="BodyText3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School’s phone number: 03 97955848</w:t>
      </w:r>
    </w:p>
    <w:p w:rsidR="00E74630" w:rsidRPr="000D32C5" w:rsidRDefault="00E74630" w:rsidP="0056102A">
      <w:pPr>
        <w:pStyle w:val="BodyText3"/>
        <w:widowControl w:val="0"/>
        <w:rPr>
          <w:color w:val="auto"/>
          <w:sz w:val="20"/>
          <w:szCs w:val="20"/>
        </w:rPr>
      </w:pPr>
    </w:p>
    <w:p w:rsidR="00E74630" w:rsidRPr="000D32C5" w:rsidRDefault="00E74630" w:rsidP="0056102A">
      <w:pPr>
        <w:pStyle w:val="BodyText3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Ana Konstantinovic</w:t>
      </w:r>
    </w:p>
    <w:p w:rsidR="00E74630" w:rsidRPr="000D32C5" w:rsidRDefault="00E74630" w:rsidP="00046294">
      <w:pPr>
        <w:pStyle w:val="BodyText3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Year 10 English teacher</w:t>
      </w:r>
    </w:p>
    <w:p w:rsidR="00E74630" w:rsidRPr="000D32C5" w:rsidRDefault="00E74630" w:rsidP="00046294">
      <w:pPr>
        <w:pStyle w:val="BodyText3"/>
        <w:widowControl w:val="0"/>
        <w:rPr>
          <w:color w:val="auto"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 w:rsidRPr="000D32C5">
            <w:rPr>
              <w:color w:val="auto"/>
              <w:sz w:val="20"/>
              <w:szCs w:val="20"/>
            </w:rPr>
            <w:t>Carwatha</w:t>
          </w:r>
        </w:smartTag>
        <w:r w:rsidRPr="000D32C5">
          <w:rPr>
            <w:color w:val="auto"/>
            <w:sz w:val="20"/>
            <w:szCs w:val="20"/>
          </w:rPr>
          <w:t xml:space="preserve"> </w:t>
        </w:r>
        <w:smartTag w:uri="urn:schemas-microsoft-com:office:smarttags" w:element="PlaceType">
          <w:r w:rsidRPr="000D32C5">
            <w:rPr>
              <w:color w:val="auto"/>
              <w:sz w:val="20"/>
              <w:szCs w:val="20"/>
            </w:rPr>
            <w:t>College</w:t>
          </w:r>
        </w:smartTag>
      </w:smartTag>
      <w:r w:rsidRPr="000D32C5">
        <w:rPr>
          <w:color w:val="auto"/>
          <w:sz w:val="20"/>
          <w:szCs w:val="20"/>
        </w:rPr>
        <w:t xml:space="preserve"> P-12</w:t>
      </w:r>
    </w:p>
    <w:p w:rsidR="00E74630" w:rsidRPr="000D32C5" w:rsidRDefault="00E74630" w:rsidP="00046294">
      <w:pPr>
        <w:pStyle w:val="BodyText3"/>
        <w:widowControl w:val="0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School’s phone number: 03 97955848</w:t>
      </w:r>
    </w:p>
    <w:p w:rsidR="00E74630" w:rsidRDefault="00E74630" w:rsidP="00046294">
      <w:pPr>
        <w:pStyle w:val="BodyText3"/>
        <w:widowControl w:val="0"/>
        <w:rPr>
          <w:color w:val="auto"/>
          <w:sz w:val="20"/>
          <w:szCs w:val="20"/>
        </w:rPr>
      </w:pPr>
    </w:p>
    <w:p w:rsidR="00E74630" w:rsidRDefault="00E74630" w:rsidP="00046294">
      <w:pPr>
        <w:pStyle w:val="BodyText3"/>
        <w:widowControl w:val="0"/>
        <w:rPr>
          <w:color w:val="auto"/>
          <w:sz w:val="20"/>
          <w:szCs w:val="20"/>
        </w:rPr>
      </w:pPr>
    </w:p>
    <w:p w:rsidR="00E74630" w:rsidRPr="000D32C5" w:rsidRDefault="00E74630" w:rsidP="00046294">
      <w:pPr>
        <w:pStyle w:val="BodyText3"/>
        <w:widowControl w:val="0"/>
        <w:rPr>
          <w:color w:val="auto"/>
          <w:sz w:val="20"/>
          <w:szCs w:val="20"/>
        </w:rPr>
      </w:pPr>
    </w:p>
    <w:p w:rsidR="00E74630" w:rsidRPr="000D32C5" w:rsidRDefault="00E74630" w:rsidP="0056102A">
      <w:pPr>
        <w:pStyle w:val="Heading4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please feel free to contact me for further details…</w:t>
      </w:r>
    </w:p>
    <w:p w:rsidR="00E74630" w:rsidRPr="000D32C5" w:rsidRDefault="00E74630" w:rsidP="0056102A">
      <w:pPr>
        <w:pStyle w:val="Heading4"/>
        <w:rPr>
          <w:color w:val="auto"/>
          <w:sz w:val="20"/>
          <w:szCs w:val="20"/>
        </w:rPr>
      </w:pPr>
    </w:p>
    <w:p w:rsidR="00E74630" w:rsidRDefault="00E74630" w:rsidP="0056102A">
      <w:pPr>
        <w:pStyle w:val="Heading4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>Time Availability for Work</w:t>
      </w:r>
    </w:p>
    <w:p w:rsidR="00E74630" w:rsidRPr="000D32C5" w:rsidRDefault="00E74630" w:rsidP="0056102A">
      <w:pPr>
        <w:pStyle w:val="Heading4"/>
        <w:rPr>
          <w:rFonts w:ascii="Calibri" w:hAnsi="Calibri"/>
          <w:b w:val="0"/>
          <w:color w:val="auto"/>
          <w:sz w:val="20"/>
          <w:szCs w:val="20"/>
        </w:rPr>
      </w:pPr>
      <w:smartTag w:uri="urn:schemas-microsoft-com:office:smarttags" w:element="place">
        <w:r>
          <w:rPr>
            <w:rFonts w:ascii="Calibri" w:hAnsi="Calibri"/>
            <w:b w:val="0"/>
            <w:color w:val="auto"/>
            <w:sz w:val="20"/>
            <w:szCs w:val="20"/>
          </w:rPr>
          <w:t>holiday</w:t>
        </w:r>
      </w:smartTag>
      <w:r>
        <w:rPr>
          <w:rFonts w:ascii="Calibri" w:hAnsi="Calibri"/>
          <w:b w:val="0"/>
          <w:color w:val="auto"/>
          <w:sz w:val="20"/>
          <w:szCs w:val="20"/>
        </w:rPr>
        <w:t xml:space="preserve"> time table, is avalible everyday</w:t>
      </w:r>
    </w:p>
    <w:p w:rsidR="00E74630" w:rsidRPr="000D32C5" w:rsidRDefault="00E74630" w:rsidP="0056102A">
      <w:pPr>
        <w:pStyle w:val="BodyText3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 xml:space="preserve">Monday </w:t>
      </w:r>
      <w:r w:rsidRPr="000D32C5"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>-</w:t>
      </w:r>
      <w:r w:rsidRPr="000D32C5">
        <w:rPr>
          <w:color w:val="auto"/>
          <w:sz w:val="20"/>
          <w:szCs w:val="20"/>
        </w:rPr>
        <w:t xml:space="preserve"> </w:t>
      </w:r>
    </w:p>
    <w:p w:rsidR="00E74630" w:rsidRPr="000D32C5" w:rsidRDefault="00E74630" w:rsidP="0056102A">
      <w:pPr>
        <w:pStyle w:val="BodyText3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 xml:space="preserve">Tuesday  </w:t>
      </w:r>
      <w:r w:rsidRPr="000D32C5"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>-</w:t>
      </w:r>
      <w:r w:rsidRPr="000D32C5">
        <w:rPr>
          <w:color w:val="auto"/>
          <w:sz w:val="20"/>
          <w:szCs w:val="20"/>
        </w:rPr>
        <w:t xml:space="preserve"> </w:t>
      </w:r>
    </w:p>
    <w:p w:rsidR="00E74630" w:rsidRPr="000D32C5" w:rsidRDefault="00E74630" w:rsidP="0056102A">
      <w:pPr>
        <w:pStyle w:val="BodyText3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 xml:space="preserve">Wednesday  </w:t>
      </w:r>
      <w:r w:rsidRPr="000D32C5"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>-</w:t>
      </w:r>
      <w:r w:rsidRPr="000D32C5">
        <w:rPr>
          <w:color w:val="auto"/>
          <w:sz w:val="20"/>
          <w:szCs w:val="20"/>
        </w:rPr>
        <w:t xml:space="preserve"> </w:t>
      </w:r>
    </w:p>
    <w:p w:rsidR="00E74630" w:rsidRPr="000D32C5" w:rsidRDefault="00E74630" w:rsidP="0056102A">
      <w:pPr>
        <w:pStyle w:val="BodyText3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 xml:space="preserve">Thursday </w:t>
      </w:r>
      <w:r w:rsidRPr="000D32C5">
        <w:rPr>
          <w:color w:val="auto"/>
          <w:sz w:val="20"/>
          <w:szCs w:val="20"/>
        </w:rPr>
        <w:tab/>
        <w:t xml:space="preserve">available </w:t>
      </w:r>
      <w:r>
        <w:rPr>
          <w:color w:val="auto"/>
          <w:sz w:val="20"/>
          <w:szCs w:val="20"/>
        </w:rPr>
        <w:t>night shifts</w:t>
      </w:r>
    </w:p>
    <w:p w:rsidR="00E74630" w:rsidRPr="000D32C5" w:rsidRDefault="00E74630" w:rsidP="0056102A">
      <w:pPr>
        <w:pStyle w:val="BodyText3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 xml:space="preserve">Friday  </w:t>
      </w:r>
      <w:r w:rsidRPr="000D32C5">
        <w:rPr>
          <w:color w:val="auto"/>
          <w:sz w:val="20"/>
          <w:szCs w:val="20"/>
        </w:rPr>
        <w:tab/>
      </w:r>
      <w:r w:rsidRPr="000D32C5">
        <w:rPr>
          <w:color w:val="auto"/>
          <w:sz w:val="20"/>
          <w:szCs w:val="20"/>
        </w:rPr>
        <w:tab/>
        <w:t>available</w:t>
      </w:r>
      <w:r>
        <w:rPr>
          <w:color w:val="auto"/>
          <w:sz w:val="20"/>
          <w:szCs w:val="20"/>
        </w:rPr>
        <w:t xml:space="preserve"> night shifts</w:t>
      </w:r>
      <w:r w:rsidRPr="000D32C5">
        <w:rPr>
          <w:color w:val="auto"/>
          <w:sz w:val="20"/>
          <w:szCs w:val="20"/>
        </w:rPr>
        <w:t xml:space="preserve"> </w:t>
      </w:r>
    </w:p>
    <w:p w:rsidR="00E74630" w:rsidRPr="000D32C5" w:rsidRDefault="00E74630" w:rsidP="0056102A">
      <w:pPr>
        <w:pStyle w:val="BodyText3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 xml:space="preserve">Saturday </w:t>
      </w:r>
      <w:r w:rsidRPr="000D32C5">
        <w:rPr>
          <w:color w:val="auto"/>
          <w:sz w:val="20"/>
          <w:szCs w:val="20"/>
        </w:rPr>
        <w:tab/>
        <w:t>available</w:t>
      </w:r>
    </w:p>
    <w:p w:rsidR="00E74630" w:rsidRPr="000D32C5" w:rsidRDefault="00E74630" w:rsidP="00BC34FB">
      <w:pPr>
        <w:pStyle w:val="BodyText3"/>
        <w:rPr>
          <w:color w:val="auto"/>
          <w:sz w:val="20"/>
          <w:szCs w:val="20"/>
        </w:rPr>
      </w:pPr>
      <w:r w:rsidRPr="000D32C5">
        <w:rPr>
          <w:color w:val="auto"/>
          <w:sz w:val="20"/>
          <w:szCs w:val="20"/>
        </w:rPr>
        <w:t xml:space="preserve">Sunday       </w:t>
      </w:r>
      <w:r w:rsidRPr="000D32C5">
        <w:rPr>
          <w:color w:val="auto"/>
          <w:sz w:val="20"/>
          <w:szCs w:val="20"/>
        </w:rPr>
        <w:tab/>
      </w:r>
      <w:bookmarkStart w:id="0" w:name="_GoBack"/>
      <w:bookmarkEnd w:id="0"/>
      <w:r>
        <w:rPr>
          <w:color w:val="auto"/>
          <w:sz w:val="20"/>
          <w:szCs w:val="20"/>
        </w:rPr>
        <w:t>-</w:t>
      </w:r>
    </w:p>
    <w:sectPr w:rsidR="00E74630" w:rsidRPr="000D32C5" w:rsidSect="008157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630" w:rsidRDefault="00E74630" w:rsidP="005825EF">
      <w:r>
        <w:separator/>
      </w:r>
    </w:p>
  </w:endnote>
  <w:endnote w:type="continuationSeparator" w:id="0">
    <w:p w:rsidR="00E74630" w:rsidRDefault="00E74630" w:rsidP="00582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630" w:rsidRDefault="00E74630" w:rsidP="005825EF">
      <w:r>
        <w:separator/>
      </w:r>
    </w:p>
  </w:footnote>
  <w:footnote w:type="continuationSeparator" w:id="0">
    <w:p w:rsidR="00E74630" w:rsidRDefault="00E74630" w:rsidP="005825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630" w:rsidRPr="00A17DAF" w:rsidRDefault="00E74630" w:rsidP="00B71CDA">
    <w:pPr>
      <w:pStyle w:val="Header"/>
      <w:tabs>
        <w:tab w:val="left" w:pos="2580"/>
        <w:tab w:val="left" w:pos="2985"/>
      </w:tabs>
      <w:spacing w:after="120" w:line="276" w:lineRule="auto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Kagna Om</w:t>
    </w:r>
    <w:r>
      <w:rPr>
        <w:b/>
        <w:bCs/>
        <w:vanish/>
        <w:sz w:val="28"/>
        <w:szCs w:val="28"/>
      </w:rPr>
      <w:t>Kagna Om</w:t>
    </w:r>
  </w:p>
  <w:p w:rsidR="00E74630" w:rsidRPr="00A17DAF" w:rsidRDefault="00E74630" w:rsidP="00B71CDA">
    <w:pPr>
      <w:pStyle w:val="Header"/>
      <w:tabs>
        <w:tab w:val="left" w:pos="2580"/>
        <w:tab w:val="left" w:pos="2985"/>
      </w:tabs>
      <w:spacing w:after="120" w:line="276" w:lineRule="auto"/>
      <w:jc w:val="center"/>
    </w:pPr>
    <w:r w:rsidRPr="00A17DAF">
      <w:t>14 keech close, Noble Park North, 3174</w:t>
    </w:r>
  </w:p>
  <w:p w:rsidR="00E74630" w:rsidRPr="00A17DAF" w:rsidRDefault="00E74630" w:rsidP="00B71CDA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jc w:val="center"/>
    </w:pPr>
    <w:r w:rsidRPr="00A17DAF">
      <w:t>Kanya.x3@hotmail.com</w:t>
    </w:r>
  </w:p>
  <w:p w:rsidR="00E74630" w:rsidRDefault="00E746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22A03"/>
    <w:multiLevelType w:val="hybridMultilevel"/>
    <w:tmpl w:val="0430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B3730"/>
    <w:multiLevelType w:val="hybridMultilevel"/>
    <w:tmpl w:val="CA34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E70A1"/>
    <w:multiLevelType w:val="hybridMultilevel"/>
    <w:tmpl w:val="C3646B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C850E3"/>
    <w:multiLevelType w:val="hybridMultilevel"/>
    <w:tmpl w:val="A94653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096B7D"/>
    <w:multiLevelType w:val="hybridMultilevel"/>
    <w:tmpl w:val="F2BA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25EF"/>
    <w:rsid w:val="0003278C"/>
    <w:rsid w:val="00036FAF"/>
    <w:rsid w:val="00046294"/>
    <w:rsid w:val="000B5491"/>
    <w:rsid w:val="000D32C5"/>
    <w:rsid w:val="000F0B06"/>
    <w:rsid w:val="000F331F"/>
    <w:rsid w:val="0011040D"/>
    <w:rsid w:val="0012738B"/>
    <w:rsid w:val="00137CDD"/>
    <w:rsid w:val="00150EAE"/>
    <w:rsid w:val="00217CCE"/>
    <w:rsid w:val="00267E32"/>
    <w:rsid w:val="00276710"/>
    <w:rsid w:val="002E3248"/>
    <w:rsid w:val="00302A97"/>
    <w:rsid w:val="003A7C70"/>
    <w:rsid w:val="003F0088"/>
    <w:rsid w:val="004117FC"/>
    <w:rsid w:val="0056102A"/>
    <w:rsid w:val="00566AE8"/>
    <w:rsid w:val="005825EF"/>
    <w:rsid w:val="005B67E3"/>
    <w:rsid w:val="00616D60"/>
    <w:rsid w:val="00644395"/>
    <w:rsid w:val="006923D8"/>
    <w:rsid w:val="00693709"/>
    <w:rsid w:val="006A68FF"/>
    <w:rsid w:val="006B412F"/>
    <w:rsid w:val="006F7D40"/>
    <w:rsid w:val="00734094"/>
    <w:rsid w:val="0074696B"/>
    <w:rsid w:val="007D7421"/>
    <w:rsid w:val="007E55A5"/>
    <w:rsid w:val="008157E7"/>
    <w:rsid w:val="00833E3C"/>
    <w:rsid w:val="008557E6"/>
    <w:rsid w:val="0085770B"/>
    <w:rsid w:val="008A3384"/>
    <w:rsid w:val="008B1891"/>
    <w:rsid w:val="00965B9C"/>
    <w:rsid w:val="009D6C12"/>
    <w:rsid w:val="00A17DAF"/>
    <w:rsid w:val="00A23477"/>
    <w:rsid w:val="00AD3751"/>
    <w:rsid w:val="00AF71DC"/>
    <w:rsid w:val="00B66A3F"/>
    <w:rsid w:val="00B71CDA"/>
    <w:rsid w:val="00B72799"/>
    <w:rsid w:val="00B75054"/>
    <w:rsid w:val="00BC34FB"/>
    <w:rsid w:val="00C214F2"/>
    <w:rsid w:val="00C9060E"/>
    <w:rsid w:val="00CB1B44"/>
    <w:rsid w:val="00CE273A"/>
    <w:rsid w:val="00D53E4D"/>
    <w:rsid w:val="00D66C32"/>
    <w:rsid w:val="00DC2A4F"/>
    <w:rsid w:val="00DC678B"/>
    <w:rsid w:val="00E07BF1"/>
    <w:rsid w:val="00E30C01"/>
    <w:rsid w:val="00E672E4"/>
    <w:rsid w:val="00E74630"/>
    <w:rsid w:val="00F95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DC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9"/>
    <w:qFormat/>
    <w:rsid w:val="00B71CDA"/>
    <w:pPr>
      <w:outlineLvl w:val="3"/>
    </w:pPr>
    <w:rPr>
      <w:rFonts w:ascii="Tw Cen MT" w:hAnsi="Tw Cen MT"/>
      <w:b/>
      <w:bCs/>
      <w:smallCaps/>
      <w:color w:val="000080"/>
      <w:kern w:val="28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B71CDA"/>
    <w:rPr>
      <w:rFonts w:ascii="Tw Cen MT" w:hAnsi="Tw Cen MT" w:cs="Times New Roman"/>
      <w:b/>
      <w:bCs/>
      <w:smallCaps/>
      <w:color w:val="000080"/>
      <w:kern w:val="28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582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825EF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582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825E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82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82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71CDA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sid w:val="00B71CDA"/>
    <w:rPr>
      <w:rFonts w:ascii="Tw Cen MT" w:hAnsi="Tw Cen MT"/>
      <w:color w:val="000080"/>
      <w:kern w:val="28"/>
      <w:sz w:val="22"/>
      <w:szCs w:val="22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B71CDA"/>
    <w:rPr>
      <w:rFonts w:ascii="Tw Cen MT" w:hAnsi="Tw Cen MT" w:cs="Times New Roman"/>
      <w:color w:val="000080"/>
      <w:kern w:val="28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119</TotalTime>
  <Pages>3</Pages>
  <Words>274</Words>
  <Characters>1566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Kagna Om</dc:title>
  <dc:subject>14 keech close, Noble Park North, 3174</dc:subject>
  <dc:creator>Kanya.x3@hotmail.com</dc:creator>
  <cp:keywords/>
  <dc:description/>
  <cp:lastModifiedBy>Michael</cp:lastModifiedBy>
  <cp:revision>10</cp:revision>
  <dcterms:created xsi:type="dcterms:W3CDTF">2012-10-07T03:35:00Z</dcterms:created>
  <dcterms:modified xsi:type="dcterms:W3CDTF">2012-10-31T07:15:00Z</dcterms:modified>
</cp:coreProperties>
</file>