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53465" w14:textId="51C3E414" w:rsidR="0038090A" w:rsidRDefault="0038090A" w:rsidP="0038090A">
      <w:pPr>
        <w:pStyle w:val="Heading1"/>
      </w:pPr>
      <w:r>
        <w:t>Melissa Duff</w:t>
      </w:r>
      <w:r>
        <w:tab/>
      </w:r>
    </w:p>
    <w:p w14:paraId="6F37FBCD" w14:textId="387EF7D3" w:rsidR="0038090A" w:rsidRPr="0038090A" w:rsidRDefault="0038090A" w:rsidP="0000278D">
      <w:pPr>
        <w:pStyle w:val="ContactDetails"/>
      </w:pPr>
      <w:r>
        <w:t xml:space="preserve">2/48 Embankment Grove </w:t>
      </w:r>
      <w:r>
        <w:sym w:font="Wingdings 2" w:char="F097"/>
      </w:r>
      <w:r>
        <w:t xml:space="preserve"> Chelsea, VIC 3196 </w:t>
      </w:r>
      <w:r>
        <w:sym w:font="Wingdings 2" w:char="F097"/>
      </w:r>
      <w:r>
        <w:t xml:space="preserve"> Phone: 0415 535 005 </w:t>
      </w:r>
      <w:r>
        <w:sym w:font="Wingdings 2" w:char="F097"/>
      </w:r>
      <w:r>
        <w:t xml:space="preserve"> E-Mail: mel_duff@live.com</w:t>
      </w:r>
    </w:p>
    <w:p w14:paraId="26439492" w14:textId="09A76974" w:rsidR="0038090A" w:rsidRPr="0038090A" w:rsidRDefault="00086D53" w:rsidP="0038090A">
      <w:pPr>
        <w:pStyle w:val="Heading1"/>
      </w:pPr>
      <w:r>
        <w:t>Objective</w:t>
      </w:r>
    </w:p>
    <w:p w14:paraId="20BD1B19" w14:textId="18ECE25B" w:rsidR="00F64659" w:rsidRDefault="006A2B93" w:rsidP="006A2B93">
      <w:pPr>
        <w:pStyle w:val="BodyText"/>
      </w:pPr>
      <w:r>
        <w:t>A highly skilled retail assistant with a positive outlook, I am seeking my next challenge of working i</w:t>
      </w:r>
      <w:r w:rsidR="00BA6654">
        <w:t>n a rewarding and positive role</w:t>
      </w:r>
      <w:r>
        <w:t>.</w:t>
      </w:r>
      <w:r w:rsidR="00F64659">
        <w:t xml:space="preserve"> I am seeking part-time or casual work a</w:t>
      </w:r>
      <w:r w:rsidR="00671F01">
        <w:t xml:space="preserve">round my university hours. I’m </w:t>
      </w:r>
      <w:r w:rsidR="00F64659">
        <w:t>available</w:t>
      </w:r>
      <w:r w:rsidR="00671F01">
        <w:t xml:space="preserve"> Full Time </w:t>
      </w:r>
      <w:r w:rsidR="00801486">
        <w:t xml:space="preserve">Sunday to </w:t>
      </w:r>
      <w:r w:rsidR="00671F01">
        <w:t>Friday</w:t>
      </w:r>
      <w:r w:rsidR="00F64659">
        <w:t xml:space="preserve"> during </w:t>
      </w:r>
      <w:r w:rsidR="00210EB3">
        <w:t>my</w:t>
      </w:r>
      <w:r w:rsidR="0071593A">
        <w:t xml:space="preserve"> </w:t>
      </w:r>
      <w:r w:rsidR="00210EB3">
        <w:t>University</w:t>
      </w:r>
      <w:r w:rsidR="00F64659">
        <w:t xml:space="preserve"> break. </w:t>
      </w:r>
    </w:p>
    <w:p w14:paraId="73F5558B" w14:textId="77777777" w:rsidR="00075E2D" w:rsidRDefault="00086D53">
      <w:pPr>
        <w:pStyle w:val="Heading1"/>
      </w:pPr>
      <w:r>
        <w:t>Experience</w:t>
      </w:r>
    </w:p>
    <w:p w14:paraId="25DF987A" w14:textId="77777777" w:rsidR="00075E2D" w:rsidRDefault="008A0F57">
      <w:pPr>
        <w:pStyle w:val="Heading2"/>
      </w:pPr>
      <w:sdt>
        <w:sdtPr>
          <w:id w:val="9459739"/>
          <w:placeholder>
            <w:docPart w:val="6789E52B9EE36E41B05C64E498453DA9"/>
          </w:placeholder>
        </w:sdtPr>
        <w:sdtEndPr/>
        <w:sdtContent>
          <w:r w:rsidR="00F95686">
            <w:t>Bunning’s Warehouse</w:t>
          </w:r>
        </w:sdtContent>
      </w:sdt>
      <w:r w:rsidR="00086D53">
        <w:tab/>
      </w:r>
      <w:r w:rsidR="00F95686">
        <w:t>2009- Present</w:t>
      </w:r>
    </w:p>
    <w:sdt>
      <w:sdtPr>
        <w:id w:val="9459741"/>
        <w:placeholder>
          <w:docPart w:val="1177906F081B3E43A867432D8166DBCE"/>
        </w:placeholder>
      </w:sdtPr>
      <w:sdtEndPr/>
      <w:sdtContent>
        <w:p w14:paraId="283749F6" w14:textId="3C9FA3C1" w:rsidR="00BA6654" w:rsidRDefault="00BA6654" w:rsidP="00BA6654">
          <w:pPr>
            <w:pStyle w:val="ListBullet"/>
          </w:pPr>
          <w:r>
            <w:t>Sales assistant- Assisting and serving customers</w:t>
          </w:r>
        </w:p>
        <w:p w14:paraId="6353CD19" w14:textId="35063B3E" w:rsidR="00BA6654" w:rsidRDefault="00BA6654" w:rsidP="00BA6654">
          <w:pPr>
            <w:pStyle w:val="ListBullet"/>
          </w:pPr>
          <w:r>
            <w:t xml:space="preserve">Working as a team </w:t>
          </w:r>
        </w:p>
        <w:p w14:paraId="4BE9EBEE" w14:textId="77777777" w:rsidR="00F95686" w:rsidRDefault="00F95686" w:rsidP="00F95686">
          <w:pPr>
            <w:pStyle w:val="ListBullet"/>
          </w:pPr>
          <w:r>
            <w:t>Stocking Shelves and writing display tickets, also sometimes required to rearrange shelves.</w:t>
          </w:r>
        </w:p>
        <w:p w14:paraId="680CDAE8" w14:textId="77777777" w:rsidR="00F95686" w:rsidRDefault="00F95686" w:rsidP="00F95686">
          <w:pPr>
            <w:pStyle w:val="ListBullet"/>
          </w:pPr>
          <w:r>
            <w:t>Cash Handling and Cashing Up at the end of my shift</w:t>
          </w:r>
        </w:p>
        <w:p w14:paraId="5036E121" w14:textId="77777777" w:rsidR="00075E2D" w:rsidRDefault="008A0F57" w:rsidP="00CB2670">
          <w:pPr>
            <w:pStyle w:val="ListBullet"/>
            <w:numPr>
              <w:ilvl w:val="0"/>
              <w:numId w:val="0"/>
            </w:numPr>
            <w:ind w:left="288"/>
          </w:pPr>
        </w:p>
      </w:sdtContent>
    </w:sdt>
    <w:p w14:paraId="64678993" w14:textId="77777777" w:rsidR="00075E2D" w:rsidRDefault="00086D53">
      <w:pPr>
        <w:pStyle w:val="Heading1"/>
      </w:pPr>
      <w:r>
        <w:t>Education</w:t>
      </w:r>
    </w:p>
    <w:p w14:paraId="7315BD64" w14:textId="3F3113C0" w:rsidR="00075E2D" w:rsidRDefault="008A0F57">
      <w:pPr>
        <w:pStyle w:val="Heading2"/>
      </w:pPr>
      <w:sdt>
        <w:sdtPr>
          <w:id w:val="9459748"/>
          <w:placeholder>
            <w:docPart w:val="E20CD33D86249348A36D81A3F236BFBD"/>
          </w:placeholder>
        </w:sdtPr>
        <w:sdtEndPr/>
        <w:sdtContent>
          <w:r w:rsidR="00CB2670">
            <w:t>Melbourne University</w:t>
          </w:r>
        </w:sdtContent>
      </w:sdt>
      <w:r w:rsidR="00086D53">
        <w:tab/>
      </w:r>
      <w:r w:rsidR="00CB2670">
        <w:t>2012</w:t>
      </w:r>
      <w:r>
        <w:t xml:space="preserve"> </w:t>
      </w:r>
      <w:bookmarkStart w:id="0" w:name="_GoBack"/>
      <w:bookmarkEnd w:id="0"/>
      <w:r w:rsidR="005D3745">
        <w:t>- Present</w:t>
      </w:r>
    </w:p>
    <w:sdt>
      <w:sdtPr>
        <w:id w:val="9459749"/>
        <w:placeholder>
          <w:docPart w:val="AD0270D9CEAC0D47BCAB17D5BAF0FA2A"/>
        </w:placeholder>
      </w:sdtPr>
      <w:sdtEndPr/>
      <w:sdtContent>
        <w:p w14:paraId="240FA23C" w14:textId="77777777" w:rsidR="00075E2D" w:rsidRDefault="00CB2670">
          <w:pPr>
            <w:pStyle w:val="BodyText"/>
          </w:pPr>
          <w:r>
            <w:t>Studying Full Time Monday- Friday in my first year of my Bachelors studying Fine Arts</w:t>
          </w:r>
        </w:p>
      </w:sdtContent>
    </w:sdt>
    <w:p w14:paraId="06CFA9D9" w14:textId="77777777" w:rsidR="00075E2D" w:rsidRDefault="008A0F57">
      <w:pPr>
        <w:pStyle w:val="Heading2"/>
      </w:pPr>
      <w:sdt>
        <w:sdtPr>
          <w:id w:val="9459752"/>
          <w:placeholder>
            <w:docPart w:val="0DA70A65AE3CD14DA6D4E3EC18EB3D82"/>
          </w:placeholder>
        </w:sdtPr>
        <w:sdtEndPr/>
        <w:sdtContent>
          <w:r w:rsidR="00CB2670">
            <w:t>Secondary School</w:t>
          </w:r>
        </w:sdtContent>
      </w:sdt>
      <w:r w:rsidR="00086D53">
        <w:tab/>
      </w:r>
      <w:r w:rsidR="00CB2670">
        <w:t>2007</w:t>
      </w:r>
    </w:p>
    <w:sdt>
      <w:sdtPr>
        <w:id w:val="9459753"/>
        <w:placeholder>
          <w:docPart w:val="0D113169B061C54696FF6A2511321ABB"/>
        </w:placeholder>
      </w:sdtPr>
      <w:sdtEndPr/>
      <w:sdtContent>
        <w:p w14:paraId="67B39956" w14:textId="77777777" w:rsidR="00075E2D" w:rsidRDefault="00CB2670">
          <w:pPr>
            <w:pStyle w:val="BodyText"/>
          </w:pPr>
          <w:r>
            <w:t>Successfully completed my year 12 Education at Patterson River Secondary College</w:t>
          </w:r>
        </w:p>
      </w:sdtContent>
    </w:sdt>
    <w:p w14:paraId="700E5839" w14:textId="77777777" w:rsidR="00075E2D" w:rsidRDefault="00CB2670">
      <w:pPr>
        <w:pStyle w:val="Heading1"/>
      </w:pPr>
      <w:r>
        <w:t>References</w:t>
      </w:r>
    </w:p>
    <w:p w14:paraId="41330335" w14:textId="1EA2C8CA" w:rsidR="00402A1A" w:rsidRPr="00402A1A" w:rsidRDefault="00402A1A" w:rsidP="00402A1A">
      <w:pPr>
        <w:pStyle w:val="BodyText"/>
      </w:pPr>
      <w:r>
        <w:t>Natasha Samrau</w:t>
      </w:r>
      <w:r>
        <w:br/>
        <w:t xml:space="preserve">Coordinator/Bunning’s </w:t>
      </w:r>
      <w:r>
        <w:br/>
        <w:t xml:space="preserve">PH: 03 5991 3100 </w:t>
      </w:r>
    </w:p>
    <w:sdt>
      <w:sdtPr>
        <w:id w:val="9459754"/>
        <w:placeholder>
          <w:docPart w:val="4A908421D2031E4D9C37B08CFDDB3650"/>
        </w:placeholder>
      </w:sdtPr>
      <w:sdtEndPr/>
      <w:sdtContent>
        <w:p w14:paraId="57E6B896" w14:textId="65642549" w:rsidR="00900135" w:rsidRDefault="00402A1A">
          <w:pPr>
            <w:pStyle w:val="BodyText"/>
          </w:pPr>
          <w:r>
            <w:t>Ruth Ridgway</w:t>
          </w:r>
          <w:r w:rsidR="00CB2670">
            <w:br/>
            <w:t>Coordinator/Bunning’s</w:t>
          </w:r>
          <w:r w:rsidR="00CB2670">
            <w:br/>
            <w:t xml:space="preserve">PH: 03 5991 3100 </w:t>
          </w:r>
        </w:p>
        <w:p w14:paraId="36D32415" w14:textId="06CDEBE7" w:rsidR="00900135" w:rsidRDefault="00900135" w:rsidP="00900135">
          <w:pPr>
            <w:pStyle w:val="BodyText"/>
          </w:pPr>
          <w:r>
            <w:t xml:space="preserve">Rebecca Clayton- </w:t>
          </w:r>
          <w:r>
            <w:br/>
            <w:t>Coordinator/Bunning’s</w:t>
          </w:r>
          <w:r>
            <w:br/>
            <w:t>PH:  03 5991 3100 Mobile: 0407 505 879</w:t>
          </w:r>
        </w:p>
        <w:p w14:paraId="6855EEB6" w14:textId="49442776" w:rsidR="00075E2D" w:rsidRDefault="00CB2670">
          <w:pPr>
            <w:pStyle w:val="BodyText"/>
          </w:pPr>
          <w:r>
            <w:br/>
            <w:t xml:space="preserve"> </w:t>
          </w:r>
        </w:p>
      </w:sdtContent>
    </w:sdt>
    <w:p w14:paraId="43B3A0F9" w14:textId="77777777" w:rsidR="00075E2D" w:rsidRDefault="00075E2D"/>
    <w:sectPr w:rsidR="00075E2D" w:rsidSect="00075E2D">
      <w:headerReference w:type="default"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C2038" w14:textId="77777777" w:rsidR="00F95686" w:rsidRDefault="00F95686">
      <w:pPr>
        <w:spacing w:line="240" w:lineRule="auto"/>
      </w:pPr>
      <w:r>
        <w:separator/>
      </w:r>
    </w:p>
  </w:endnote>
  <w:endnote w:type="continuationSeparator" w:id="0">
    <w:p w14:paraId="00FF34FC" w14:textId="77777777" w:rsidR="00F95686" w:rsidRDefault="00F95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39E38" w14:textId="77777777" w:rsidR="00F95686" w:rsidRDefault="00F95686">
    <w:pPr>
      <w:pStyle w:val="Footer"/>
    </w:pPr>
    <w:r>
      <w:fldChar w:fldCharType="begin"/>
    </w:r>
    <w:r>
      <w:instrText xml:space="preserve"> Page </w:instrText>
    </w:r>
    <w:r>
      <w:fldChar w:fldCharType="separate"/>
    </w:r>
    <w:r w:rsidR="0000278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336AA" w14:textId="77777777" w:rsidR="00F95686" w:rsidRDefault="00F95686">
      <w:pPr>
        <w:spacing w:line="240" w:lineRule="auto"/>
      </w:pPr>
      <w:r>
        <w:separator/>
      </w:r>
    </w:p>
  </w:footnote>
  <w:footnote w:type="continuationSeparator" w:id="0">
    <w:p w14:paraId="6F979F30" w14:textId="77777777" w:rsidR="00F95686" w:rsidRDefault="00F9568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F95686" w14:paraId="10A71D00" w14:textId="77777777">
      <w:tc>
        <w:tcPr>
          <w:tcW w:w="8298" w:type="dxa"/>
          <w:vAlign w:val="center"/>
        </w:tcPr>
        <w:p w14:paraId="78971DED" w14:textId="77777777" w:rsidR="00F95686" w:rsidRDefault="00F95686">
          <w:pPr>
            <w:pStyle w:val="Title"/>
          </w:pPr>
        </w:p>
      </w:tc>
      <w:tc>
        <w:tcPr>
          <w:tcW w:w="2718" w:type="dxa"/>
          <w:vAlign w:val="center"/>
        </w:tcPr>
        <w:p w14:paraId="58640881" w14:textId="77777777" w:rsidR="00F95686" w:rsidRDefault="00F95686">
          <w:pPr>
            <w:pStyle w:val="Boxes"/>
          </w:pPr>
          <w:r>
            <w:rPr>
              <w:noProof/>
            </w:rPr>
            <w:drawing>
              <wp:inline distT="0" distB="0" distL="0" distR="0" wp14:anchorId="6F1DCBD0" wp14:editId="6520D9C1">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84EB03C" wp14:editId="3DCBAF96">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A1BD366" wp14:editId="2889DBF4">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BC7E8B2" wp14:editId="4F36D253">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52F95F2" wp14:editId="0D980596">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6103E32" w14:textId="77777777" w:rsidR="00F95686" w:rsidRDefault="00F956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95686"/>
    <w:rsid w:val="0000278D"/>
    <w:rsid w:val="00075E2D"/>
    <w:rsid w:val="00077CBA"/>
    <w:rsid w:val="00086D53"/>
    <w:rsid w:val="000B353F"/>
    <w:rsid w:val="00210EB3"/>
    <w:rsid w:val="002A2D2B"/>
    <w:rsid w:val="0038090A"/>
    <w:rsid w:val="003D270A"/>
    <w:rsid w:val="00402A1A"/>
    <w:rsid w:val="004E3669"/>
    <w:rsid w:val="00546E08"/>
    <w:rsid w:val="005D3745"/>
    <w:rsid w:val="00663FDC"/>
    <w:rsid w:val="00671F01"/>
    <w:rsid w:val="006A2B93"/>
    <w:rsid w:val="006D343F"/>
    <w:rsid w:val="0071593A"/>
    <w:rsid w:val="007C5275"/>
    <w:rsid w:val="00801486"/>
    <w:rsid w:val="008A0F57"/>
    <w:rsid w:val="008A1340"/>
    <w:rsid w:val="00900135"/>
    <w:rsid w:val="00974B9C"/>
    <w:rsid w:val="00A70D7E"/>
    <w:rsid w:val="00BA6654"/>
    <w:rsid w:val="00BE2BC8"/>
    <w:rsid w:val="00C61B23"/>
    <w:rsid w:val="00C87FD5"/>
    <w:rsid w:val="00CB2670"/>
    <w:rsid w:val="00D548A5"/>
    <w:rsid w:val="00EC69C8"/>
    <w:rsid w:val="00F64659"/>
    <w:rsid w:val="00F95686"/>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CD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89E52B9EE36E41B05C64E498453DA9"/>
        <w:category>
          <w:name w:val="General"/>
          <w:gallery w:val="placeholder"/>
        </w:category>
        <w:types>
          <w:type w:val="bbPlcHdr"/>
        </w:types>
        <w:behaviors>
          <w:behavior w:val="content"/>
        </w:behaviors>
        <w:guid w:val="{AC6EDD60-BBF5-7842-A8B6-E4DA31DDF81A}"/>
      </w:docPartPr>
      <w:docPartBody>
        <w:p w:rsidR="0021680E" w:rsidRDefault="0021680E">
          <w:pPr>
            <w:pStyle w:val="6789E52B9EE36E41B05C64E498453DA9"/>
          </w:pPr>
          <w:r>
            <w:t>Lorem ipsum dolor</w:t>
          </w:r>
        </w:p>
      </w:docPartBody>
    </w:docPart>
    <w:docPart>
      <w:docPartPr>
        <w:name w:val="1177906F081B3E43A867432D8166DBCE"/>
        <w:category>
          <w:name w:val="General"/>
          <w:gallery w:val="placeholder"/>
        </w:category>
        <w:types>
          <w:type w:val="bbPlcHdr"/>
        </w:types>
        <w:behaviors>
          <w:behavior w:val="content"/>
        </w:behaviors>
        <w:guid w:val="{4954A6A8-2A35-9E47-A2F4-57B22951DF50}"/>
      </w:docPartPr>
      <w:docPartBody>
        <w:p w:rsidR="005619AC" w:rsidRDefault="0021680E">
          <w:pPr>
            <w:pStyle w:val="ListBullet"/>
          </w:pPr>
          <w:r>
            <w:t>Etiam cursus suscipit enim. Nulla facilisi. Integer eleifend diam eu diam. Donec dapibus enim sollicitudin nulla. Nam hendrerit. Nunc id nisi. Curabitur sed neque. Pellentesque placerat consequat pede.</w:t>
          </w:r>
        </w:p>
        <w:p w:rsidR="005619AC" w:rsidRDefault="0021680E">
          <w:pPr>
            <w:pStyle w:val="ListBullet"/>
          </w:pPr>
          <w:r>
            <w:t>Nullam dapibus elementum metus. Aenean libero sem, commodo euismod, imperdiet et, molestie vel, neque. Duis nec sapien eu pede consectetuer placerat.</w:t>
          </w:r>
        </w:p>
        <w:p w:rsidR="0021680E" w:rsidRDefault="0021680E">
          <w:pPr>
            <w:pStyle w:val="1177906F081B3E43A867432D8166DBCE"/>
          </w:pPr>
          <w:r>
            <w:t>Pellentesque interdum, tellus non consectetuer mattis, lectus eros volutpat nunc, auctor nonummy nulla lectus nec tellus. Aliquam hendrerit lorem vulputate turpis.</w:t>
          </w:r>
        </w:p>
      </w:docPartBody>
    </w:docPart>
    <w:docPart>
      <w:docPartPr>
        <w:name w:val="E20CD33D86249348A36D81A3F236BFBD"/>
        <w:category>
          <w:name w:val="General"/>
          <w:gallery w:val="placeholder"/>
        </w:category>
        <w:types>
          <w:type w:val="bbPlcHdr"/>
        </w:types>
        <w:behaviors>
          <w:behavior w:val="content"/>
        </w:behaviors>
        <w:guid w:val="{9CEB0703-8CBD-DF46-A09C-EB420E6C1CA3}"/>
      </w:docPartPr>
      <w:docPartBody>
        <w:p w:rsidR="0021680E" w:rsidRDefault="0021680E">
          <w:pPr>
            <w:pStyle w:val="E20CD33D86249348A36D81A3F236BFBD"/>
          </w:pPr>
          <w:r>
            <w:t>Aliquam dapibus.</w:t>
          </w:r>
        </w:p>
      </w:docPartBody>
    </w:docPart>
    <w:docPart>
      <w:docPartPr>
        <w:name w:val="AD0270D9CEAC0D47BCAB17D5BAF0FA2A"/>
        <w:category>
          <w:name w:val="General"/>
          <w:gallery w:val="placeholder"/>
        </w:category>
        <w:types>
          <w:type w:val="bbPlcHdr"/>
        </w:types>
        <w:behaviors>
          <w:behavior w:val="content"/>
        </w:behaviors>
        <w:guid w:val="{0A603745-D89D-A749-9DF8-4497D4B09579}"/>
      </w:docPartPr>
      <w:docPartBody>
        <w:p w:rsidR="0021680E" w:rsidRDefault="0021680E">
          <w:pPr>
            <w:pStyle w:val="AD0270D9CEAC0D47BCAB17D5BAF0FA2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DA70A65AE3CD14DA6D4E3EC18EB3D82"/>
        <w:category>
          <w:name w:val="General"/>
          <w:gallery w:val="placeholder"/>
        </w:category>
        <w:types>
          <w:type w:val="bbPlcHdr"/>
        </w:types>
        <w:behaviors>
          <w:behavior w:val="content"/>
        </w:behaviors>
        <w:guid w:val="{97124DA0-EB18-1C4A-AC0F-5EBB3034E901}"/>
      </w:docPartPr>
      <w:docPartBody>
        <w:p w:rsidR="0021680E" w:rsidRDefault="0021680E">
          <w:pPr>
            <w:pStyle w:val="0DA70A65AE3CD14DA6D4E3EC18EB3D82"/>
          </w:pPr>
          <w:r>
            <w:t>Aliquam dapibus.</w:t>
          </w:r>
        </w:p>
      </w:docPartBody>
    </w:docPart>
    <w:docPart>
      <w:docPartPr>
        <w:name w:val="0D113169B061C54696FF6A2511321ABB"/>
        <w:category>
          <w:name w:val="General"/>
          <w:gallery w:val="placeholder"/>
        </w:category>
        <w:types>
          <w:type w:val="bbPlcHdr"/>
        </w:types>
        <w:behaviors>
          <w:behavior w:val="content"/>
        </w:behaviors>
        <w:guid w:val="{7FC7863E-3195-8A44-8EDB-8FB2234B15F6}"/>
      </w:docPartPr>
      <w:docPartBody>
        <w:p w:rsidR="0021680E" w:rsidRDefault="0021680E">
          <w:pPr>
            <w:pStyle w:val="0D113169B061C54696FF6A2511321AB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A908421D2031E4D9C37B08CFDDB3650"/>
        <w:category>
          <w:name w:val="General"/>
          <w:gallery w:val="placeholder"/>
        </w:category>
        <w:types>
          <w:type w:val="bbPlcHdr"/>
        </w:types>
        <w:behaviors>
          <w:behavior w:val="content"/>
        </w:behaviors>
        <w:guid w:val="{E8F5F9C7-329E-1C4A-BCF4-366478383CD1}"/>
      </w:docPartPr>
      <w:docPartBody>
        <w:p w:rsidR="0021680E" w:rsidRDefault="0021680E">
          <w:pPr>
            <w:pStyle w:val="4A908421D2031E4D9C37B08CFDDB365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0E"/>
    <w:rsid w:val="0021680E"/>
    <w:rsid w:val="004073F3"/>
    <w:rsid w:val="00B23E06"/>
    <w:rsid w:val="00D336D4"/>
    <w:rsid w:val="00E4354B"/>
    <w:rsid w:val="00E44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6253AF52869E34797A2F4E458AF2281">
    <w:name w:val="96253AF52869E34797A2F4E458AF2281"/>
  </w:style>
  <w:style w:type="paragraph" w:customStyle="1" w:styleId="6789E52B9EE36E41B05C64E498453DA9">
    <w:name w:val="6789E52B9EE36E41B05C64E498453DA9"/>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177906F081B3E43A867432D8166DBCE">
    <w:name w:val="1177906F081B3E43A867432D8166DBCE"/>
  </w:style>
  <w:style w:type="paragraph" w:customStyle="1" w:styleId="9B3727F27625BA49A23FD4C2699A5211">
    <w:name w:val="9B3727F27625BA49A23FD4C2699A5211"/>
  </w:style>
  <w:style w:type="paragraph" w:customStyle="1" w:styleId="0ACD31F3D3151948AD23FF849D8CDB00">
    <w:name w:val="0ACD31F3D3151948AD23FF849D8CDB00"/>
  </w:style>
  <w:style w:type="paragraph" w:customStyle="1" w:styleId="E20CD33D86249348A36D81A3F236BFBD">
    <w:name w:val="E20CD33D86249348A36D81A3F236BFBD"/>
  </w:style>
  <w:style w:type="paragraph" w:customStyle="1" w:styleId="AD0270D9CEAC0D47BCAB17D5BAF0FA2A">
    <w:name w:val="AD0270D9CEAC0D47BCAB17D5BAF0FA2A"/>
  </w:style>
  <w:style w:type="paragraph" w:customStyle="1" w:styleId="0DA70A65AE3CD14DA6D4E3EC18EB3D82">
    <w:name w:val="0DA70A65AE3CD14DA6D4E3EC18EB3D82"/>
  </w:style>
  <w:style w:type="paragraph" w:customStyle="1" w:styleId="0D113169B061C54696FF6A2511321ABB">
    <w:name w:val="0D113169B061C54696FF6A2511321ABB"/>
  </w:style>
  <w:style w:type="paragraph" w:customStyle="1" w:styleId="4A908421D2031E4D9C37B08CFDDB3650">
    <w:name w:val="4A908421D2031E4D9C37B08CFDDB365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6253AF52869E34797A2F4E458AF2281">
    <w:name w:val="96253AF52869E34797A2F4E458AF2281"/>
  </w:style>
  <w:style w:type="paragraph" w:customStyle="1" w:styleId="6789E52B9EE36E41B05C64E498453DA9">
    <w:name w:val="6789E52B9EE36E41B05C64E498453DA9"/>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177906F081B3E43A867432D8166DBCE">
    <w:name w:val="1177906F081B3E43A867432D8166DBCE"/>
  </w:style>
  <w:style w:type="paragraph" w:customStyle="1" w:styleId="9B3727F27625BA49A23FD4C2699A5211">
    <w:name w:val="9B3727F27625BA49A23FD4C2699A5211"/>
  </w:style>
  <w:style w:type="paragraph" w:customStyle="1" w:styleId="0ACD31F3D3151948AD23FF849D8CDB00">
    <w:name w:val="0ACD31F3D3151948AD23FF849D8CDB00"/>
  </w:style>
  <w:style w:type="paragraph" w:customStyle="1" w:styleId="E20CD33D86249348A36D81A3F236BFBD">
    <w:name w:val="E20CD33D86249348A36D81A3F236BFBD"/>
  </w:style>
  <w:style w:type="paragraph" w:customStyle="1" w:styleId="AD0270D9CEAC0D47BCAB17D5BAF0FA2A">
    <w:name w:val="AD0270D9CEAC0D47BCAB17D5BAF0FA2A"/>
  </w:style>
  <w:style w:type="paragraph" w:customStyle="1" w:styleId="0DA70A65AE3CD14DA6D4E3EC18EB3D82">
    <w:name w:val="0DA70A65AE3CD14DA6D4E3EC18EB3D82"/>
  </w:style>
  <w:style w:type="paragraph" w:customStyle="1" w:styleId="0D113169B061C54696FF6A2511321ABB">
    <w:name w:val="0D113169B061C54696FF6A2511321ABB"/>
  </w:style>
  <w:style w:type="paragraph" w:customStyle="1" w:styleId="4A908421D2031E4D9C37B08CFDDB3650">
    <w:name w:val="4A908421D2031E4D9C37B08CFDDB3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7</TotalTime>
  <Pages>1</Pages>
  <Words>163</Words>
  <Characters>934</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1095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Duff</dc:creator>
  <cp:keywords/>
  <dc:description/>
  <cp:lastModifiedBy>Melissa Duff</cp:lastModifiedBy>
  <cp:revision>13</cp:revision>
  <dcterms:created xsi:type="dcterms:W3CDTF">2012-10-24T12:19:00Z</dcterms:created>
  <dcterms:modified xsi:type="dcterms:W3CDTF">2012-10-29T11:42:00Z</dcterms:modified>
  <cp:category/>
</cp:coreProperties>
</file>