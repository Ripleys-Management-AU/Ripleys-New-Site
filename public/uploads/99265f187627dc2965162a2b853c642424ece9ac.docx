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1A" w:rsidRDefault="00CF0E33">
      <w:pPr>
        <w:pStyle w:val="SectionHeading"/>
      </w:pPr>
      <w:r>
        <w:rPr>
          <w:noProof/>
          <w:lang w:val="en-AU" w:eastAsia="en-AU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81200" cy="8686165"/>
                <wp:effectExtent l="0" t="0" r="0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8686799"/>
                          <a:chOff x="0" y="1"/>
                          <a:chExt cx="1984375" cy="867727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1"/>
                            <a:ext cx="1905000" cy="5661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191" w:rsidRDefault="00892785" w:rsidP="00FF36B8">
                              <w:pPr>
                                <w:pStyle w:val="Name"/>
                              </w:pPr>
                              <w:sdt>
                                <w:sdtPr>
                                  <w:alias w:val="Your Name"/>
                                  <w:tag w:val=""/>
                                  <w:id w:val="177164487"/>
                                  <w:placeholder>
                                    <w:docPart w:val="1BF126400D4E4439B22DD59A662D263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r w:rsidR="00FF36B8">
                                    <w:rPr>
                                      <w:lang w:val="en-AU"/>
                                    </w:rPr>
                                    <w:t>David</w:t>
                                  </w:r>
                                </w:sdtContent>
                              </w:sdt>
                              <w:r w:rsidR="00DD7A3E">
                                <w:t xml:space="preserve"> J. Peters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84375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A17B1A" w:rsidRDefault="00611191">
                                  <w:r>
                                    <w:rPr>
                                      <w:lang w:val="en-AU"/>
                                    </w:rPr>
                                    <w:t>8AK Chisholm college, LaTrobe University, Bundoora</w:t>
                                  </w:r>
                                  <w:r>
                                    <w:rPr>
                                      <w:lang w:val="en-AU"/>
                                    </w:rPr>
                                    <w:br/>
                                    <w:t>Victoria 3083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A17B1A" w:rsidRDefault="00DD7A3E">
                                  <w:pPr>
                                    <w:pStyle w:val="ContactInfo"/>
                                  </w:pPr>
                                  <w:r>
                                    <w:t>Tel: 0457001409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A17B1A" w:rsidRDefault="00DD7A3E">
                                  <w:pPr>
                                    <w:pStyle w:val="ContactInfo"/>
                                  </w:pPr>
                                  <w:r>
                                    <w:t>Email: David_peters776@hotmail.com</w:t>
                                  </w:r>
                                </w:p>
                              </w:sdtContent>
                            </w:sdt>
                            <w:p w:rsidR="00A17B1A" w:rsidRDefault="00A17B1A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0;margin-top:0;width:156pt;height:683.95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origin="" coordsize="19843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56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611191" w:rsidRDefault="00892785" w:rsidP="00FF36B8">
                        <w:pPr>
                          <w:pStyle w:val="Name"/>
                        </w:pPr>
                        <w:sdt>
                          <w:sdtPr>
                            <w:alias w:val="Your Name"/>
                            <w:tag w:val=""/>
                            <w:id w:val="177164487"/>
                            <w:placeholder>
                              <w:docPart w:val="1BF126400D4E4439B22DD59A662D2638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EndPr/>
                          <w:sdtContent>
                            <w:r w:rsidR="00FF36B8">
                              <w:rPr>
                                <w:lang w:val="en-AU"/>
                              </w:rPr>
                              <w:t>David</w:t>
                            </w:r>
                          </w:sdtContent>
                        </w:sdt>
                        <w:r w:rsidR="00DD7A3E">
                          <w:t xml:space="preserve"> J. Peters</w:t>
                        </w:r>
                      </w:p>
                    </w:txbxContent>
                  </v:textbox>
                </v:shape>
                <v:shape id="Text Box 12" o:spid="_x0000_s1028" type="#_x0000_t202" style="position:absolute;top:44291;width:19843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A17B1A" w:rsidRDefault="00611191">
                            <w:r>
                              <w:rPr>
                                <w:lang w:val="en-AU"/>
                              </w:rPr>
                              <w:t>8AK Chisholm college, LaTrobe University, Bundoora</w:t>
                            </w:r>
                            <w:r>
                              <w:rPr>
                                <w:lang w:val="en-AU"/>
                              </w:rPr>
                              <w:br/>
                              <w:t>Victoria 3083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A17B1A" w:rsidRDefault="00DD7A3E">
                            <w:pPr>
                              <w:pStyle w:val="ContactInfo"/>
                            </w:pPr>
                            <w:r>
                              <w:t>Tel: 0457001409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A17B1A" w:rsidRDefault="00DD7A3E">
                            <w:pPr>
                              <w:pStyle w:val="ContactInfo"/>
                            </w:pPr>
                            <w:r>
                              <w:t>Email: David_peters776@hotmail.com</w:t>
                            </w:r>
                          </w:p>
                        </w:sdtContent>
                      </w:sdt>
                      <w:p w:rsidR="00A17B1A" w:rsidRDefault="00A17B1A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Objective</w:t>
      </w:r>
    </w:p>
    <w:p w:rsidR="00A17B1A" w:rsidRDefault="00FF36B8" w:rsidP="00FF36B8">
      <w:r>
        <w:t>I am a current first year psychological science student at La Trobe university Bundoora campus, and I am seeking part time employment to help pay for my education and at the same time gain further life experiences. I am a keen and enthusiastic person who enjoys meeting new people. I am a very easy going person who can adapt to any situation.</w:t>
      </w:r>
    </w:p>
    <w:p w:rsidR="00A17B1A" w:rsidRDefault="00CF0E33">
      <w:pPr>
        <w:pStyle w:val="SectionHeading"/>
      </w:pPr>
      <w:r>
        <w:t>Experience</w:t>
      </w:r>
      <w:r w:rsidR="00FF36B8">
        <w:t>/TRAINING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86E11C9500C54D9F90C5DF6B03288E53"/>
            </w:placeholder>
            <w15:repeatingSectionItem/>
          </w:sdtPr>
          <w:sdtEndPr/>
          <w:sdtContent>
            <w:p w:rsidR="00FF36B8" w:rsidRPr="00FF36B8" w:rsidRDefault="00FF36B8" w:rsidP="00FF36B8">
              <w:pPr>
                <w:pStyle w:val="ResumeDate"/>
              </w:pPr>
              <w:r>
                <w:t>2004 to this day</w:t>
              </w:r>
            </w:p>
            <w:p w:rsidR="00FF36B8" w:rsidRPr="00FF36B8" w:rsidRDefault="00FF36B8" w:rsidP="00FF36B8">
              <w:pPr>
                <w:pStyle w:val="ListBullet"/>
                <w:numPr>
                  <w:ilvl w:val="0"/>
                  <w:numId w:val="0"/>
                </w:numPr>
                <w:rPr>
                  <w:b/>
                  <w:bCs/>
                  <w:sz w:val="22"/>
                </w:rPr>
              </w:pPr>
              <w:r w:rsidRPr="00FF36B8">
                <w:rPr>
                  <w:b/>
                  <w:bCs/>
                  <w:sz w:val="22"/>
                </w:rPr>
                <w:t>Part time Carer</w:t>
              </w:r>
            </w:p>
            <w:p w:rsidR="00FF36B8" w:rsidRDefault="00FF36B8" w:rsidP="00FF36B8">
              <w:pPr>
                <w:pStyle w:val="ListBullet"/>
                <w:numPr>
                  <w:ilvl w:val="0"/>
                  <w:numId w:val="0"/>
                </w:numPr>
                <w:rPr>
                  <w:b/>
                  <w:bCs/>
                  <w:sz w:val="18"/>
                </w:rPr>
              </w:pPr>
              <w:r>
                <w:rPr>
                  <w:b/>
                  <w:bCs/>
                  <w:sz w:val="18"/>
                </w:rPr>
                <w:t>I have been caring for my Chronically Ill Mother in her home in Grantville whilst completing my studies at Wonthaggi Secondary College.</w:t>
              </w:r>
            </w:p>
            <w:p w:rsidR="00FF36B8" w:rsidRDefault="00FF36B8" w:rsidP="00FF36B8">
              <w:pPr>
                <w:pStyle w:val="ListBullet"/>
                <w:numPr>
                  <w:ilvl w:val="0"/>
                  <w:numId w:val="0"/>
                </w:numPr>
                <w:rPr>
                  <w:b/>
                  <w:bCs/>
                  <w:sz w:val="18"/>
                </w:rPr>
              </w:pPr>
            </w:p>
            <w:p w:rsidR="00FF36B8" w:rsidRDefault="00FF36B8" w:rsidP="00FF36B8">
              <w:pPr>
                <w:pStyle w:val="ListBullet"/>
                <w:numPr>
                  <w:ilvl w:val="0"/>
                  <w:numId w:val="0"/>
                </w:numPr>
                <w:rPr>
                  <w:bCs/>
                  <w:sz w:val="18"/>
                </w:rPr>
              </w:pPr>
              <w:r>
                <w:rPr>
                  <w:bCs/>
                  <w:sz w:val="18"/>
                </w:rPr>
                <w:t>November 2012</w:t>
              </w:r>
            </w:p>
            <w:p w:rsidR="00A17B1A" w:rsidRDefault="00FF36B8" w:rsidP="00FF36B8">
              <w:pPr>
                <w:pStyle w:val="ListBullet"/>
                <w:numPr>
                  <w:ilvl w:val="0"/>
                  <w:numId w:val="0"/>
                </w:numPr>
              </w:pPr>
              <w:r w:rsidRPr="00FF36B8">
                <w:rPr>
                  <w:b/>
                  <w:sz w:val="22"/>
                </w:rPr>
                <w:t>Responsible service of alcohol</w:t>
              </w:r>
            </w:p>
          </w:sdtContent>
        </w:sdt>
      </w:sdtContent>
    </w:sdt>
    <w:p w:rsidR="00A17B1A" w:rsidRDefault="00CF0E33">
      <w:pPr>
        <w:pStyle w:val="SectionHeading"/>
      </w:pP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86E11C9500C54D9F90C5DF6B03288E53"/>
            </w:placeholder>
            <w15:repeatingSectionItem/>
          </w:sdtPr>
          <w:sdtEndPr/>
          <w:sdtContent>
            <w:p w:rsidR="00A17B1A" w:rsidRDefault="00FF36B8">
              <w:pPr>
                <w:pStyle w:val="ResumeDate"/>
              </w:pPr>
              <w:r>
                <w:t>2007-2012</w:t>
              </w:r>
            </w:p>
            <w:p w:rsidR="00A17B1A" w:rsidRDefault="00FF36B8" w:rsidP="00FF36B8">
              <w:pPr>
                <w:pStyle w:val="Subsection"/>
              </w:pPr>
              <w:r>
                <w:t>Wonthaggi secondary college, Wonthaggi</w:t>
              </w:r>
            </w:p>
            <w:p w:rsidR="00A17B1A" w:rsidRDefault="00892785" w:rsidP="00FF36B8">
              <w:pPr>
                <w:pStyle w:val="ListBullet"/>
                <w:numPr>
                  <w:ilvl w:val="0"/>
                  <w:numId w:val="0"/>
                </w:numPr>
                <w:ind w:left="216" w:hanging="216"/>
              </w:pPr>
            </w:p>
          </w:sdtContent>
        </w:sdt>
      </w:sdtContent>
    </w:sdt>
    <w:p w:rsidR="00A17B1A" w:rsidRDefault="00DD7A3E">
      <w:pPr>
        <w:pStyle w:val="SectionHeading"/>
      </w:pPr>
      <w:r>
        <w:t>Interests</w:t>
      </w:r>
    </w:p>
    <w:p w:rsidR="00A17B1A" w:rsidRDefault="00DD7A3E">
      <w:r>
        <w:t>Reading, theatre, learning about the progression of scientific research</w:t>
      </w:r>
      <w:r w:rsidR="004210A8">
        <w:t>, film.</w:t>
      </w:r>
    </w:p>
    <w:p w:rsidR="00A37FCA" w:rsidRDefault="00A37FCA" w:rsidP="00A37FCA">
      <w:pPr>
        <w:pStyle w:val="SectionHeading"/>
      </w:pPr>
      <w:r>
        <w:t>REFERENCEs</w:t>
      </w:r>
    </w:p>
    <w:p w:rsidR="00A37FCA" w:rsidRPr="00A37FCA" w:rsidRDefault="00A37FCA" w:rsidP="00A37FCA">
      <w:pPr>
        <w:pStyle w:val="SectionHeading"/>
        <w:rPr>
          <w:i/>
        </w:rPr>
      </w:pPr>
      <w:r w:rsidRPr="00A37FCA">
        <w:rPr>
          <w:i/>
        </w:rPr>
        <w:t>Available on request</w:t>
      </w:r>
      <w:bookmarkStart w:id="0" w:name="_GoBack"/>
      <w:bookmarkEnd w:id="0"/>
    </w:p>
    <w:sectPr w:rsidR="00A37FCA" w:rsidRPr="00A37FCA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785" w:rsidRDefault="00892785">
      <w:pPr>
        <w:spacing w:after="0" w:line="240" w:lineRule="auto"/>
      </w:pPr>
      <w:r>
        <w:separator/>
      </w:r>
    </w:p>
  </w:endnote>
  <w:endnote w:type="continuationSeparator" w:id="0">
    <w:p w:rsidR="00892785" w:rsidRDefault="0089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B1A" w:rsidRDefault="00CF0E33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7B1A" w:rsidRDefault="00CF0E33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A17B1A" w:rsidRDefault="00CF0E33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785" w:rsidRDefault="00892785">
      <w:pPr>
        <w:spacing w:after="0" w:line="240" w:lineRule="auto"/>
      </w:pPr>
      <w:r>
        <w:separator/>
      </w:r>
    </w:p>
  </w:footnote>
  <w:footnote w:type="continuationSeparator" w:id="0">
    <w:p w:rsidR="00892785" w:rsidRDefault="00892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B1A" w:rsidRDefault="00CF0E3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2B39B63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B1A" w:rsidRDefault="00CF0E3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872987B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B8"/>
    <w:rsid w:val="004210A8"/>
    <w:rsid w:val="00611191"/>
    <w:rsid w:val="00892785"/>
    <w:rsid w:val="00A17B1A"/>
    <w:rsid w:val="00A37FCA"/>
    <w:rsid w:val="00CF0E33"/>
    <w:rsid w:val="00DD7A3E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DE1577-BC83-4123-8C97-3E6B544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E11C9500C54D9F90C5DF6B0328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85525-4AEA-42B1-90FF-37823175A327}"/>
      </w:docPartPr>
      <w:docPartBody>
        <w:p w:rsidR="000014BE" w:rsidRDefault="00FA545D">
          <w:pPr>
            <w:pStyle w:val="86E11C9500C54D9F90C5DF6B03288E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F126400D4E4439B22DD59A662D2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80430-BC50-48B7-9380-157208E02305}"/>
      </w:docPartPr>
      <w:docPartBody>
        <w:p w:rsidR="000014BE" w:rsidRDefault="00FA545D">
          <w:pPr>
            <w:pStyle w:val="1BF126400D4E4439B22DD59A662D263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79"/>
    <w:rsid w:val="000014BE"/>
    <w:rsid w:val="003F36F2"/>
    <w:rsid w:val="00D83B79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74660CFC94EBC8793FD12AD875495">
    <w:name w:val="5E874660CFC94EBC8793FD12AD875495"/>
  </w:style>
  <w:style w:type="character" w:styleId="PlaceholderText">
    <w:name w:val="Placeholder Text"/>
    <w:basedOn w:val="DefaultParagraphFont"/>
    <w:uiPriority w:val="99"/>
    <w:semiHidden/>
    <w:rsid w:val="00D83B79"/>
    <w:rPr>
      <w:color w:val="808080"/>
    </w:rPr>
  </w:style>
  <w:style w:type="paragraph" w:customStyle="1" w:styleId="86E11C9500C54D9F90C5DF6B03288E53">
    <w:name w:val="86E11C9500C54D9F90C5DF6B03288E53"/>
  </w:style>
  <w:style w:type="paragraph" w:customStyle="1" w:styleId="C949CA51523443EA88F25738E4110E0A">
    <w:name w:val="C949CA51523443EA88F25738E4110E0A"/>
  </w:style>
  <w:style w:type="paragraph" w:customStyle="1" w:styleId="EB238282FA024D5D8F754BB18CB10D5C">
    <w:name w:val="EB238282FA024D5D8F754BB18CB10D5C"/>
  </w:style>
  <w:style w:type="paragraph" w:customStyle="1" w:styleId="11EC4F3AD0BB428BB48049415C654440">
    <w:name w:val="11EC4F3AD0BB428BB48049415C6544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DFDF620AA08B4B1DB58E97E11EE276B1">
    <w:name w:val="DFDF620AA08B4B1DB58E97E11EE276B1"/>
  </w:style>
  <w:style w:type="paragraph" w:customStyle="1" w:styleId="4E5B285AAE6F4D3AB18BB041F484FF31">
    <w:name w:val="4E5B285AAE6F4D3AB18BB041F484FF31"/>
  </w:style>
  <w:style w:type="paragraph" w:customStyle="1" w:styleId="1680466F257B481A89DBE9E2DC4E6EBC">
    <w:name w:val="1680466F257B481A89DBE9E2DC4E6EBC"/>
  </w:style>
  <w:style w:type="paragraph" w:customStyle="1" w:styleId="8A374FC3D9DC4C048536EC475C8038B7">
    <w:name w:val="8A374FC3D9DC4C048536EC475C8038B7"/>
  </w:style>
  <w:style w:type="paragraph" w:customStyle="1" w:styleId="1BF126400D4E4439B22DD59A662D2638">
    <w:name w:val="1BF126400D4E4439B22DD59A662D2638"/>
  </w:style>
  <w:style w:type="paragraph" w:customStyle="1" w:styleId="437C346C32D6474AAD41932CB9EB85CC">
    <w:name w:val="437C346C32D6474AAD41932CB9EB85CC"/>
  </w:style>
  <w:style w:type="paragraph" w:customStyle="1" w:styleId="9C5F5E3C818E40418E5EBB81F65638A9">
    <w:name w:val="9C5F5E3C818E40418E5EBB81F65638A9"/>
    <w:rsid w:val="00D83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8AK Chisholm college, LaTrobe University, Bundoora
Victoria 3083</CompanyAddress>
  <CompanyPhone>Tel: 0457001409</CompanyPhone>
  <CompanyFax/>
  <CompanyEmail>Email: David_peters776@hotmail.com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D54A4-04B6-4890-9FB1-2B371A9B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38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keywords/>
  <cp:lastModifiedBy>David Peters</cp:lastModifiedBy>
  <cp:revision>3</cp:revision>
  <dcterms:created xsi:type="dcterms:W3CDTF">2013-03-23T23:33:00Z</dcterms:created>
  <dcterms:modified xsi:type="dcterms:W3CDTF">2013-05-04T03:47:00Z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