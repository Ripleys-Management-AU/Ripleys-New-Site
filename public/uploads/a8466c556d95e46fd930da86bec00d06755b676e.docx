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329" w:type="pct"/>
        <w:tblInd w:w="-743" w:type="dxa"/>
        <w:tblLayout w:type="fixed"/>
        <w:tblLook w:val="0000" w:firstRow="0" w:lastRow="0" w:firstColumn="0" w:lastColumn="0" w:noHBand="0" w:noVBand="0"/>
      </w:tblPr>
      <w:tblGrid>
        <w:gridCol w:w="141"/>
        <w:gridCol w:w="1714"/>
        <w:gridCol w:w="2130"/>
        <w:gridCol w:w="41"/>
        <w:gridCol w:w="3433"/>
        <w:gridCol w:w="2258"/>
        <w:gridCol w:w="489"/>
      </w:tblGrid>
      <w:tr w:rsidR="00971E9D" w:rsidRPr="0021599F" w:rsidTr="005D1CF3">
        <w:trPr>
          <w:gridBefore w:val="1"/>
          <w:gridAfter w:val="1"/>
          <w:wBefore w:w="142" w:type="dxa"/>
          <w:wAfter w:w="489" w:type="dxa"/>
          <w:trHeight w:hRule="exact" w:val="152"/>
          <w:tblHeader/>
        </w:trPr>
        <w:tc>
          <w:tcPr>
            <w:tcW w:w="9576" w:type="dxa"/>
            <w:gridSpan w:val="5"/>
            <w:vAlign w:val="bottom"/>
          </w:tcPr>
          <w:p w:rsidR="00971E9D" w:rsidRPr="001F24DC" w:rsidRDefault="00BA396E" w:rsidP="005D1CF3">
            <w:pPr>
              <w:pStyle w:val="ContactInfo"/>
            </w:pPr>
            <w:r>
              <w:fldChar w:fldCharType="begin"/>
            </w:r>
            <w:r>
              <w:instrText xml:space="preserve"> HYPERLINK "mailto:Aroha.smith@me.com" </w:instrText>
            </w:r>
            <w:r>
              <w:fldChar w:fldCharType="separate"/>
            </w:r>
            <w:r w:rsidRPr="00DC6C99">
              <w:rPr>
                <w:rStyle w:val="Hyperlink"/>
              </w:rPr>
              <w:t>Aroha.smith@me.com</w:t>
            </w:r>
            <w:r>
              <w:fldChar w:fldCharType="end"/>
            </w:r>
            <w:proofErr w:type="gramStart"/>
            <w:r>
              <w:t xml:space="preserve"> ;</w:t>
            </w:r>
            <w:proofErr w:type="gramEnd"/>
            <w:r>
              <w:t xml:space="preserve"> 0407 945 690 ; </w:t>
            </w:r>
            <w:r w:rsidR="005D1CF3">
              <w:t>PO Box 600, Brighton Le Sands, NSW 2216</w:t>
            </w:r>
          </w:p>
        </w:tc>
      </w:tr>
      <w:tr w:rsidR="00971E9D" w:rsidRPr="00DC1DF3" w:rsidTr="005D1CF3">
        <w:trPr>
          <w:trHeight w:hRule="exact" w:val="1543"/>
          <w:tblHeader/>
        </w:trPr>
        <w:tc>
          <w:tcPr>
            <w:tcW w:w="10207" w:type="dxa"/>
            <w:gridSpan w:val="7"/>
            <w:tcBorders>
              <w:bottom w:val="single" w:sz="4" w:space="0" w:color="auto"/>
            </w:tcBorders>
            <w:vAlign w:val="bottom"/>
          </w:tcPr>
          <w:p w:rsidR="00971E9D" w:rsidRPr="003126B2" w:rsidRDefault="007D696D" w:rsidP="005D1CF3">
            <w:pPr>
              <w:pStyle w:val="YourName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8DB2AE9" wp14:editId="3B0A2295">
                  <wp:simplePos x="0" y="0"/>
                  <wp:positionH relativeFrom="column">
                    <wp:posOffset>432435</wp:posOffset>
                  </wp:positionH>
                  <wp:positionV relativeFrom="paragraph">
                    <wp:posOffset>-469265</wp:posOffset>
                  </wp:positionV>
                  <wp:extent cx="653415" cy="97980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mallheadshot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3415" cy="979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D1CF3">
              <w:t xml:space="preserve">                 Aroha Smith</w:t>
            </w:r>
            <w:r w:rsidR="00BA396E">
              <w:t xml:space="preserve"> </w:t>
            </w:r>
          </w:p>
        </w:tc>
      </w:tr>
      <w:tr w:rsidR="00971E9D" w:rsidTr="005D1CF3">
        <w:trPr>
          <w:gridBefore w:val="1"/>
          <w:gridAfter w:val="1"/>
          <w:wBefore w:w="142" w:type="dxa"/>
          <w:wAfter w:w="489" w:type="dxa"/>
          <w:trHeight w:val="704"/>
        </w:trPr>
        <w:tc>
          <w:tcPr>
            <w:tcW w:w="1714" w:type="dxa"/>
            <w:tcBorders>
              <w:top w:val="single" w:sz="4" w:space="0" w:color="auto"/>
            </w:tcBorders>
            <w:vAlign w:val="bottom"/>
          </w:tcPr>
          <w:p w:rsidR="00971E9D" w:rsidRPr="001F24DC" w:rsidRDefault="00971E9D" w:rsidP="00971E9D">
            <w:pPr>
              <w:pStyle w:val="Heading1"/>
            </w:pPr>
            <w:r w:rsidRPr="001F24DC">
              <w:t>Objective</w:t>
            </w:r>
          </w:p>
        </w:tc>
        <w:tc>
          <w:tcPr>
            <w:tcW w:w="7862" w:type="dxa"/>
            <w:gridSpan w:val="4"/>
            <w:tcBorders>
              <w:top w:val="single" w:sz="4" w:space="0" w:color="auto"/>
            </w:tcBorders>
            <w:vAlign w:val="bottom"/>
          </w:tcPr>
          <w:p w:rsidR="00BA396E" w:rsidRPr="0070617C" w:rsidRDefault="005D1CF3" w:rsidP="005D1CF3">
            <w:r>
              <w:t xml:space="preserve">To nurture and grow my field of knowledge and </w:t>
            </w:r>
            <w:r w:rsidR="007D696D">
              <w:t xml:space="preserve">gain as much </w:t>
            </w:r>
            <w:r>
              <w:t>e</w:t>
            </w:r>
            <w:r w:rsidR="007D696D">
              <w:t>xpertise as a well-rounded Talent.</w:t>
            </w:r>
          </w:p>
        </w:tc>
      </w:tr>
      <w:tr w:rsidR="00B7604F" w:rsidTr="005D1CF3">
        <w:trPr>
          <w:gridBefore w:val="1"/>
          <w:gridAfter w:val="1"/>
          <w:wBefore w:w="142" w:type="dxa"/>
          <w:wAfter w:w="489" w:type="dxa"/>
          <w:trHeight w:val="463"/>
        </w:trPr>
        <w:tc>
          <w:tcPr>
            <w:tcW w:w="1714" w:type="dxa"/>
            <w:vAlign w:val="bottom"/>
          </w:tcPr>
          <w:p w:rsidR="00B7604F" w:rsidRPr="0070617C" w:rsidRDefault="00B7604F" w:rsidP="00971E9D">
            <w:pPr>
              <w:pStyle w:val="Heading1"/>
            </w:pPr>
            <w:r w:rsidRPr="0070617C">
              <w:t>Experience</w:t>
            </w:r>
          </w:p>
        </w:tc>
        <w:tc>
          <w:tcPr>
            <w:tcW w:w="2171" w:type="dxa"/>
            <w:gridSpan w:val="2"/>
            <w:vAlign w:val="bottom"/>
          </w:tcPr>
          <w:p w:rsidR="00B7604F" w:rsidRPr="0070617C" w:rsidRDefault="007D696D" w:rsidP="005D1CF3">
            <w:r>
              <w:t>2011</w:t>
            </w:r>
            <w:r w:rsidR="005D1CF3">
              <w:t>- Present</w:t>
            </w:r>
          </w:p>
        </w:tc>
        <w:tc>
          <w:tcPr>
            <w:tcW w:w="3433" w:type="dxa"/>
            <w:vAlign w:val="bottom"/>
          </w:tcPr>
          <w:p w:rsidR="00B7604F" w:rsidRPr="0070617C" w:rsidRDefault="00B7604F" w:rsidP="005D1CF3"/>
        </w:tc>
        <w:tc>
          <w:tcPr>
            <w:tcW w:w="2258" w:type="dxa"/>
            <w:vAlign w:val="bottom"/>
          </w:tcPr>
          <w:p w:rsidR="00B7604F" w:rsidRPr="0070617C" w:rsidRDefault="00B7604F" w:rsidP="005D1CF3"/>
        </w:tc>
      </w:tr>
      <w:tr w:rsidR="00B7604F" w:rsidTr="005D1CF3">
        <w:trPr>
          <w:gridBefore w:val="1"/>
          <w:gridAfter w:val="1"/>
          <w:wBefore w:w="142" w:type="dxa"/>
          <w:wAfter w:w="489" w:type="dxa"/>
          <w:trHeight w:val="1149"/>
        </w:trPr>
        <w:tc>
          <w:tcPr>
            <w:tcW w:w="1714" w:type="dxa"/>
            <w:vAlign w:val="bottom"/>
          </w:tcPr>
          <w:p w:rsidR="00B7604F" w:rsidRPr="0070617C" w:rsidRDefault="00B7604F" w:rsidP="00971E9D">
            <w:pPr>
              <w:pStyle w:val="Heading1"/>
            </w:pPr>
          </w:p>
        </w:tc>
        <w:tc>
          <w:tcPr>
            <w:tcW w:w="7862" w:type="dxa"/>
            <w:gridSpan w:val="4"/>
            <w:vAlign w:val="bottom"/>
          </w:tcPr>
          <w:p w:rsidR="00B7604F" w:rsidRDefault="005D1CF3" w:rsidP="002802E5">
            <w:pPr>
              <w:pStyle w:val="Heading2"/>
            </w:pPr>
            <w:proofErr w:type="spellStart"/>
            <w:r>
              <w:t>Modelling</w:t>
            </w:r>
            <w:proofErr w:type="spellEnd"/>
          </w:p>
          <w:p w:rsidR="00B7604F" w:rsidRPr="0070617C" w:rsidRDefault="005D1CF3" w:rsidP="00971E9D">
            <w:pPr>
              <w:pStyle w:val="BulletedList"/>
              <w:numPr>
                <w:ilvl w:val="0"/>
                <w:numId w:val="1"/>
              </w:numPr>
            </w:pPr>
            <w:r>
              <w:t>Back Stage Clothing</w:t>
            </w:r>
          </w:p>
          <w:p w:rsidR="002F3CDD" w:rsidRDefault="005D1CF3" w:rsidP="002F3CDD">
            <w:pPr>
              <w:pStyle w:val="BulletedList"/>
              <w:numPr>
                <w:ilvl w:val="0"/>
                <w:numId w:val="1"/>
              </w:numPr>
            </w:pPr>
            <w:proofErr w:type="spellStart"/>
            <w:r>
              <w:t>Petta</w:t>
            </w:r>
            <w:proofErr w:type="spellEnd"/>
            <w:r>
              <w:t xml:space="preserve"> Chua</w:t>
            </w:r>
            <w:bookmarkStart w:id="0" w:name="_GoBack"/>
            <w:bookmarkEnd w:id="0"/>
          </w:p>
          <w:sdt>
            <w:sdtPr>
              <w:alias w:val="Job responsibility"/>
              <w:tag w:val="Job responsibility"/>
              <w:id w:val="339235164"/>
              <w:placeholder>
                <w:docPart w:val="E47434A9CA37894CBF71161C6DA31A08"/>
              </w:placeholder>
              <w:temporary/>
              <w:showingPlcHdr/>
            </w:sdtPr>
            <w:sdtContent>
              <w:p w:rsidR="00B7604F" w:rsidRDefault="002F3CDD" w:rsidP="002F3CDD">
                <w:pPr>
                  <w:pStyle w:val="BulletedList"/>
                  <w:numPr>
                    <w:ilvl w:val="0"/>
                    <w:numId w:val="1"/>
                  </w:numPr>
                </w:pPr>
                <w:r>
                  <w:t>[Job responsibility/achievement]</w:t>
                </w:r>
              </w:p>
            </w:sdtContent>
          </w:sdt>
        </w:tc>
      </w:tr>
      <w:tr w:rsidR="006049F3" w:rsidTr="005D1CF3">
        <w:trPr>
          <w:gridBefore w:val="1"/>
          <w:gridAfter w:val="1"/>
          <w:wBefore w:w="142" w:type="dxa"/>
          <w:wAfter w:w="489" w:type="dxa"/>
          <w:trHeight w:val="502"/>
        </w:trPr>
        <w:tc>
          <w:tcPr>
            <w:tcW w:w="1714" w:type="dxa"/>
            <w:vAlign w:val="bottom"/>
          </w:tcPr>
          <w:p w:rsidR="006049F3" w:rsidRPr="003126B2" w:rsidRDefault="006049F3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130" w:type="dxa"/>
            <w:vAlign w:val="bottom"/>
          </w:tcPr>
          <w:p w:rsidR="006049F3" w:rsidRPr="0070617C" w:rsidRDefault="007D696D" w:rsidP="005D1CF3">
            <w:r>
              <w:t>2011</w:t>
            </w:r>
            <w:r w:rsidR="005D1CF3">
              <w:t>- Present</w:t>
            </w:r>
          </w:p>
        </w:tc>
        <w:tc>
          <w:tcPr>
            <w:tcW w:w="3474" w:type="dxa"/>
            <w:gridSpan w:val="2"/>
            <w:vAlign w:val="bottom"/>
          </w:tcPr>
          <w:p w:rsidR="006049F3" w:rsidRPr="0070617C" w:rsidRDefault="006049F3" w:rsidP="005D1CF3"/>
        </w:tc>
        <w:tc>
          <w:tcPr>
            <w:tcW w:w="2258" w:type="dxa"/>
            <w:vAlign w:val="bottom"/>
          </w:tcPr>
          <w:p w:rsidR="006049F3" w:rsidRPr="0070617C" w:rsidRDefault="006049F3" w:rsidP="005D1CF3"/>
        </w:tc>
      </w:tr>
      <w:tr w:rsidR="006049F3" w:rsidTr="005D1CF3">
        <w:trPr>
          <w:gridBefore w:val="1"/>
          <w:gridAfter w:val="1"/>
          <w:wBefore w:w="142" w:type="dxa"/>
          <w:wAfter w:w="489" w:type="dxa"/>
          <w:trHeight w:val="1110"/>
        </w:trPr>
        <w:tc>
          <w:tcPr>
            <w:tcW w:w="1714" w:type="dxa"/>
            <w:vAlign w:val="bottom"/>
          </w:tcPr>
          <w:p w:rsidR="006049F3" w:rsidRPr="003126B2" w:rsidRDefault="006049F3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7862" w:type="dxa"/>
            <w:gridSpan w:val="4"/>
            <w:vAlign w:val="bottom"/>
          </w:tcPr>
          <w:p w:rsidR="002F3CDD" w:rsidRDefault="005D1CF3" w:rsidP="002F3CDD">
            <w:pPr>
              <w:pStyle w:val="Heading2"/>
              <w:rPr>
                <w:rFonts w:asciiTheme="minorHAnsi" w:hAnsiTheme="minorHAnsi"/>
                <w:spacing w:val="0"/>
                <w:sz w:val="20"/>
                <w:szCs w:val="20"/>
              </w:rPr>
            </w:pPr>
            <w:r>
              <w:t>Promotional</w:t>
            </w:r>
          </w:p>
          <w:p w:rsidR="002F3CDD" w:rsidRPr="0070617C" w:rsidRDefault="005D1CF3" w:rsidP="002F3CDD">
            <w:pPr>
              <w:pStyle w:val="BulletedList"/>
              <w:numPr>
                <w:ilvl w:val="0"/>
                <w:numId w:val="1"/>
              </w:numPr>
            </w:pPr>
            <w:r>
              <w:t xml:space="preserve">DKNY – Live Art Competition &amp; </w:t>
            </w:r>
            <w:proofErr w:type="spellStart"/>
            <w:r>
              <w:t>Modelling</w:t>
            </w:r>
            <w:proofErr w:type="spellEnd"/>
          </w:p>
          <w:p w:rsidR="002F3CDD" w:rsidRDefault="005D1CF3" w:rsidP="002F3CDD">
            <w:pPr>
              <w:pStyle w:val="BulletedList"/>
              <w:numPr>
                <w:ilvl w:val="0"/>
                <w:numId w:val="1"/>
              </w:numPr>
            </w:pPr>
            <w:r>
              <w:t>Western Union – India</w:t>
            </w:r>
          </w:p>
          <w:p w:rsidR="006049F3" w:rsidRDefault="005D1CF3" w:rsidP="005D1CF3">
            <w:pPr>
              <w:pStyle w:val="BulletedList"/>
              <w:numPr>
                <w:ilvl w:val="0"/>
                <w:numId w:val="1"/>
              </w:numPr>
            </w:pPr>
            <w:r>
              <w:t>Australian Finance Club – Home Show</w:t>
            </w:r>
          </w:p>
        </w:tc>
      </w:tr>
      <w:tr w:rsidR="006049F3" w:rsidTr="005D1CF3">
        <w:trPr>
          <w:gridBefore w:val="1"/>
          <w:gridAfter w:val="1"/>
          <w:wBefore w:w="142" w:type="dxa"/>
          <w:wAfter w:w="489" w:type="dxa"/>
          <w:trHeight w:val="529"/>
        </w:trPr>
        <w:tc>
          <w:tcPr>
            <w:tcW w:w="1714" w:type="dxa"/>
            <w:vAlign w:val="bottom"/>
          </w:tcPr>
          <w:p w:rsidR="006049F3" w:rsidRPr="003126B2" w:rsidRDefault="006049F3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130" w:type="dxa"/>
            <w:vAlign w:val="bottom"/>
          </w:tcPr>
          <w:p w:rsidR="006049F3" w:rsidRPr="0070617C" w:rsidRDefault="005D1CF3" w:rsidP="005D1CF3">
            <w:r>
              <w:t xml:space="preserve">2012 </w:t>
            </w:r>
          </w:p>
        </w:tc>
        <w:tc>
          <w:tcPr>
            <w:tcW w:w="3474" w:type="dxa"/>
            <w:gridSpan w:val="2"/>
            <w:vAlign w:val="bottom"/>
          </w:tcPr>
          <w:p w:rsidR="006049F3" w:rsidRPr="0070617C" w:rsidRDefault="006049F3" w:rsidP="005D1CF3"/>
        </w:tc>
        <w:tc>
          <w:tcPr>
            <w:tcW w:w="2258" w:type="dxa"/>
            <w:vAlign w:val="bottom"/>
          </w:tcPr>
          <w:p w:rsidR="006049F3" w:rsidRPr="0070617C" w:rsidRDefault="006049F3" w:rsidP="005D1CF3"/>
        </w:tc>
      </w:tr>
      <w:tr w:rsidR="006049F3" w:rsidTr="005D1CF3">
        <w:trPr>
          <w:gridBefore w:val="1"/>
          <w:gridAfter w:val="1"/>
          <w:wBefore w:w="142" w:type="dxa"/>
          <w:wAfter w:w="489" w:type="dxa"/>
          <w:trHeight w:val="1083"/>
        </w:trPr>
        <w:tc>
          <w:tcPr>
            <w:tcW w:w="1714" w:type="dxa"/>
            <w:vAlign w:val="bottom"/>
          </w:tcPr>
          <w:p w:rsidR="006049F3" w:rsidRPr="003126B2" w:rsidRDefault="006049F3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7862" w:type="dxa"/>
            <w:gridSpan w:val="4"/>
            <w:vAlign w:val="bottom"/>
          </w:tcPr>
          <w:p w:rsidR="002F3CDD" w:rsidRDefault="007D696D" w:rsidP="002F3CDD">
            <w:pPr>
              <w:pStyle w:val="Heading2"/>
              <w:rPr>
                <w:rFonts w:asciiTheme="minorHAnsi" w:hAnsiTheme="minorHAnsi"/>
                <w:spacing w:val="0"/>
                <w:sz w:val="20"/>
                <w:szCs w:val="20"/>
              </w:rPr>
            </w:pPr>
            <w:r>
              <w:t>Acting /</w:t>
            </w:r>
            <w:r w:rsidR="005D1CF3">
              <w:t>Extra</w:t>
            </w:r>
          </w:p>
          <w:p w:rsidR="002F3CDD" w:rsidRPr="0070617C" w:rsidRDefault="005D1CF3" w:rsidP="002F3CDD">
            <w:pPr>
              <w:pStyle w:val="BulletedList"/>
              <w:numPr>
                <w:ilvl w:val="0"/>
                <w:numId w:val="1"/>
              </w:numPr>
            </w:pPr>
            <w:r>
              <w:t>Today Tonight – Spelling Bee</w:t>
            </w:r>
          </w:p>
          <w:p w:rsidR="002F3CDD" w:rsidRDefault="007D696D" w:rsidP="002F3CDD">
            <w:pPr>
              <w:pStyle w:val="BulletedList"/>
              <w:numPr>
                <w:ilvl w:val="0"/>
                <w:numId w:val="1"/>
              </w:numPr>
            </w:pPr>
            <w:proofErr w:type="spellStart"/>
            <w:r>
              <w:t>Wilkhann</w:t>
            </w:r>
            <w:proofErr w:type="spellEnd"/>
            <w:r>
              <w:t xml:space="preserve"> – Online </w:t>
            </w:r>
            <w:proofErr w:type="spellStart"/>
            <w:r>
              <w:t>commerical</w:t>
            </w:r>
            <w:proofErr w:type="spellEnd"/>
          </w:p>
          <w:sdt>
            <w:sdtPr>
              <w:alias w:val="Job responsibility"/>
              <w:tag w:val="Job responsibility"/>
              <w:id w:val="339235245"/>
              <w:placeholder>
                <w:docPart w:val="7D582823810F9C428F95D9F9E26ADC33"/>
              </w:placeholder>
              <w:temporary/>
              <w:showingPlcHdr/>
            </w:sdtPr>
            <w:sdtContent>
              <w:p w:rsidR="006049F3" w:rsidRDefault="002F3CDD" w:rsidP="002F3CDD">
                <w:pPr>
                  <w:pStyle w:val="BulletedList"/>
                  <w:numPr>
                    <w:ilvl w:val="0"/>
                    <w:numId w:val="1"/>
                  </w:numPr>
                </w:pPr>
                <w:r>
                  <w:t>[Job responsibility/achievement]</w:t>
                </w:r>
              </w:p>
            </w:sdtContent>
          </w:sdt>
        </w:tc>
      </w:tr>
      <w:tr w:rsidR="006049F3" w:rsidTr="005D1CF3">
        <w:trPr>
          <w:gridBefore w:val="1"/>
          <w:gridAfter w:val="1"/>
          <w:wBefore w:w="142" w:type="dxa"/>
          <w:wAfter w:w="489" w:type="dxa"/>
          <w:trHeight w:val="502"/>
        </w:trPr>
        <w:tc>
          <w:tcPr>
            <w:tcW w:w="1714" w:type="dxa"/>
            <w:vAlign w:val="bottom"/>
          </w:tcPr>
          <w:p w:rsidR="006049F3" w:rsidRPr="003126B2" w:rsidRDefault="006049F3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2130" w:type="dxa"/>
            <w:vAlign w:val="bottom"/>
          </w:tcPr>
          <w:p w:rsidR="006049F3" w:rsidRPr="0070617C" w:rsidRDefault="005D1CF3" w:rsidP="005D1CF3">
            <w:r>
              <w:t>2012</w:t>
            </w:r>
          </w:p>
        </w:tc>
        <w:tc>
          <w:tcPr>
            <w:tcW w:w="3474" w:type="dxa"/>
            <w:gridSpan w:val="2"/>
            <w:vAlign w:val="bottom"/>
          </w:tcPr>
          <w:p w:rsidR="006049F3" w:rsidRPr="0070617C" w:rsidRDefault="006049F3" w:rsidP="005D1CF3"/>
        </w:tc>
        <w:tc>
          <w:tcPr>
            <w:tcW w:w="2258" w:type="dxa"/>
            <w:vAlign w:val="bottom"/>
          </w:tcPr>
          <w:p w:rsidR="006049F3" w:rsidRPr="0070617C" w:rsidRDefault="006049F3" w:rsidP="005D1CF3"/>
        </w:tc>
      </w:tr>
      <w:tr w:rsidR="006049F3" w:rsidTr="005D1CF3">
        <w:trPr>
          <w:gridBefore w:val="1"/>
          <w:gridAfter w:val="1"/>
          <w:wBefore w:w="142" w:type="dxa"/>
          <w:wAfter w:w="489" w:type="dxa"/>
          <w:trHeight w:val="1110"/>
        </w:trPr>
        <w:tc>
          <w:tcPr>
            <w:tcW w:w="1714" w:type="dxa"/>
            <w:vAlign w:val="bottom"/>
          </w:tcPr>
          <w:p w:rsidR="006049F3" w:rsidRPr="003126B2" w:rsidRDefault="006049F3" w:rsidP="00971E9D">
            <w:pPr>
              <w:rPr>
                <w:rFonts w:ascii="Impact" w:hAnsi="Impact"/>
                <w:sz w:val="24"/>
                <w:szCs w:val="24"/>
              </w:rPr>
            </w:pPr>
          </w:p>
        </w:tc>
        <w:tc>
          <w:tcPr>
            <w:tcW w:w="7862" w:type="dxa"/>
            <w:gridSpan w:val="4"/>
            <w:vAlign w:val="bottom"/>
          </w:tcPr>
          <w:p w:rsidR="002F3CDD" w:rsidRDefault="005D1CF3" w:rsidP="002F3CDD">
            <w:pPr>
              <w:pStyle w:val="Heading2"/>
              <w:rPr>
                <w:rFonts w:asciiTheme="minorHAnsi" w:hAnsiTheme="minorHAnsi"/>
                <w:spacing w:val="0"/>
                <w:sz w:val="20"/>
                <w:szCs w:val="20"/>
              </w:rPr>
            </w:pPr>
            <w:r>
              <w:t>MC/ Presenting</w:t>
            </w:r>
          </w:p>
          <w:p w:rsidR="002F3CDD" w:rsidRPr="0070617C" w:rsidRDefault="005D1CF3" w:rsidP="002F3CDD">
            <w:pPr>
              <w:pStyle w:val="BulletedList"/>
              <w:numPr>
                <w:ilvl w:val="0"/>
                <w:numId w:val="1"/>
              </w:numPr>
            </w:pPr>
            <w:proofErr w:type="spellStart"/>
            <w:r>
              <w:t>Murderphilia</w:t>
            </w:r>
            <w:proofErr w:type="spellEnd"/>
            <w:r>
              <w:t xml:space="preserve">  - Film Launch</w:t>
            </w:r>
          </w:p>
          <w:p w:rsidR="002F3CDD" w:rsidRDefault="005D1CF3" w:rsidP="002F3CDD">
            <w:pPr>
              <w:pStyle w:val="BulletedList"/>
              <w:numPr>
                <w:ilvl w:val="0"/>
                <w:numId w:val="1"/>
              </w:numPr>
            </w:pPr>
            <w:r>
              <w:t xml:space="preserve">Fashion </w:t>
            </w:r>
            <w:proofErr w:type="spellStart"/>
            <w:r>
              <w:t>Tv</w:t>
            </w:r>
            <w:proofErr w:type="spellEnd"/>
            <w:r>
              <w:t xml:space="preserve"> </w:t>
            </w:r>
            <w:proofErr w:type="gramStart"/>
            <w:r>
              <w:t>-  Interviews</w:t>
            </w:r>
            <w:proofErr w:type="gramEnd"/>
          </w:p>
          <w:p w:rsidR="005D1CF3" w:rsidRPr="005D1CF3" w:rsidRDefault="005D1CF3" w:rsidP="007D696D">
            <w:pPr>
              <w:pStyle w:val="ListParagraph"/>
              <w:ind w:left="271"/>
            </w:pPr>
          </w:p>
        </w:tc>
      </w:tr>
      <w:tr w:rsidR="00B7604F" w:rsidTr="005D1CF3">
        <w:trPr>
          <w:gridBefore w:val="1"/>
          <w:gridAfter w:val="1"/>
          <w:wBefore w:w="142" w:type="dxa"/>
          <w:wAfter w:w="489" w:type="dxa"/>
          <w:trHeight w:val="462"/>
        </w:trPr>
        <w:tc>
          <w:tcPr>
            <w:tcW w:w="1714" w:type="dxa"/>
            <w:vAlign w:val="bottom"/>
          </w:tcPr>
          <w:p w:rsidR="00B7604F" w:rsidRPr="003126B2" w:rsidRDefault="005D1CF3" w:rsidP="005D1CF3">
            <w:pPr>
              <w:pStyle w:val="Heading1"/>
              <w:jc w:val="left"/>
            </w:pPr>
            <w:r>
              <w:t xml:space="preserve">       </w:t>
            </w:r>
            <w:r w:rsidR="00B7604F" w:rsidRPr="003126B2">
              <w:t>Education</w:t>
            </w:r>
          </w:p>
        </w:tc>
        <w:tc>
          <w:tcPr>
            <w:tcW w:w="2130" w:type="dxa"/>
            <w:vAlign w:val="bottom"/>
          </w:tcPr>
          <w:p w:rsidR="00B7604F" w:rsidRPr="0070617C" w:rsidRDefault="007D696D" w:rsidP="007D696D">
            <w:r>
              <w:t>2011</w:t>
            </w:r>
          </w:p>
        </w:tc>
        <w:tc>
          <w:tcPr>
            <w:tcW w:w="3474" w:type="dxa"/>
            <w:gridSpan w:val="2"/>
            <w:vAlign w:val="bottom"/>
          </w:tcPr>
          <w:p w:rsidR="00B7604F" w:rsidRPr="0070617C" w:rsidRDefault="00B7604F" w:rsidP="005D1CF3"/>
        </w:tc>
        <w:tc>
          <w:tcPr>
            <w:tcW w:w="2258" w:type="dxa"/>
            <w:vAlign w:val="bottom"/>
          </w:tcPr>
          <w:p w:rsidR="00B7604F" w:rsidRPr="00ED7C6A" w:rsidRDefault="00B7604F" w:rsidP="005D1CF3"/>
        </w:tc>
      </w:tr>
      <w:tr w:rsidR="00B7604F" w:rsidTr="005D1CF3">
        <w:trPr>
          <w:gridBefore w:val="1"/>
          <w:gridAfter w:val="1"/>
          <w:wBefore w:w="142" w:type="dxa"/>
          <w:wAfter w:w="489" w:type="dxa"/>
          <w:trHeight w:val="568"/>
        </w:trPr>
        <w:tc>
          <w:tcPr>
            <w:tcW w:w="1714" w:type="dxa"/>
            <w:vAlign w:val="bottom"/>
          </w:tcPr>
          <w:p w:rsidR="00B7604F" w:rsidRPr="003126B2" w:rsidRDefault="00B7604F" w:rsidP="00971E9D">
            <w:pPr>
              <w:pStyle w:val="Heading1"/>
            </w:pPr>
          </w:p>
        </w:tc>
        <w:tc>
          <w:tcPr>
            <w:tcW w:w="7862" w:type="dxa"/>
            <w:gridSpan w:val="4"/>
            <w:vAlign w:val="bottom"/>
          </w:tcPr>
          <w:p w:rsidR="00B7604F" w:rsidRPr="0070617C" w:rsidRDefault="005D1CF3" w:rsidP="006049F3">
            <w:pPr>
              <w:pStyle w:val="Heading2"/>
            </w:pPr>
            <w:r>
              <w:t>NIDA</w:t>
            </w:r>
          </w:p>
          <w:p w:rsidR="00CB1FBC" w:rsidRDefault="00BA396E" w:rsidP="005D1CF3">
            <w:pPr>
              <w:pStyle w:val="BulletedList"/>
              <w:numPr>
                <w:ilvl w:val="0"/>
                <w:numId w:val="1"/>
              </w:numPr>
            </w:pPr>
            <w:r>
              <w:t>TV Presenting Techniques</w:t>
            </w:r>
          </w:p>
          <w:p w:rsidR="00BA396E" w:rsidRDefault="00BA396E" w:rsidP="005D1CF3">
            <w:pPr>
              <w:pStyle w:val="BulletedList"/>
              <w:numPr>
                <w:ilvl w:val="0"/>
                <w:numId w:val="1"/>
              </w:numPr>
            </w:pPr>
            <w:r>
              <w:t>Acting Techniques</w:t>
            </w:r>
          </w:p>
          <w:p w:rsidR="00B7604F" w:rsidRDefault="005D1CF3" w:rsidP="005D1CF3">
            <w:pPr>
              <w:pStyle w:val="BulletedList"/>
              <w:numPr>
                <w:ilvl w:val="0"/>
                <w:numId w:val="1"/>
              </w:numPr>
            </w:pPr>
            <w:r>
              <w:t>Acting to Screen</w:t>
            </w:r>
          </w:p>
          <w:p w:rsidR="005D1CF3" w:rsidRPr="005D1CF3" w:rsidRDefault="005D1CF3" w:rsidP="005D1CF3"/>
        </w:tc>
      </w:tr>
      <w:tr w:rsidR="00971E9D" w:rsidTr="005D1CF3">
        <w:trPr>
          <w:gridBefore w:val="1"/>
          <w:gridAfter w:val="1"/>
          <w:wBefore w:w="142" w:type="dxa"/>
          <w:wAfter w:w="489" w:type="dxa"/>
        </w:trPr>
        <w:tc>
          <w:tcPr>
            <w:tcW w:w="1714" w:type="dxa"/>
            <w:vAlign w:val="bottom"/>
          </w:tcPr>
          <w:p w:rsidR="00971E9D" w:rsidRPr="003126B2" w:rsidRDefault="00971E9D" w:rsidP="00971E9D">
            <w:pPr>
              <w:pStyle w:val="Heading1"/>
            </w:pPr>
            <w:r w:rsidRPr="003126B2">
              <w:t>Interests</w:t>
            </w:r>
          </w:p>
        </w:tc>
        <w:tc>
          <w:tcPr>
            <w:tcW w:w="7862" w:type="dxa"/>
            <w:gridSpan w:val="4"/>
            <w:vAlign w:val="bottom"/>
          </w:tcPr>
          <w:p w:rsidR="00971E9D" w:rsidRPr="00F2337B" w:rsidRDefault="005D1CF3" w:rsidP="005D1CF3">
            <w:r>
              <w:t>Photography, speech, sailing, fitness, cooking, pai</w:t>
            </w:r>
            <w:r w:rsidR="007D696D">
              <w:t>nting, travel, diving, outdoors, acting</w:t>
            </w:r>
          </w:p>
        </w:tc>
      </w:tr>
      <w:tr w:rsidR="00971E9D" w:rsidRPr="007A5F3F" w:rsidTr="005D1CF3">
        <w:trPr>
          <w:gridBefore w:val="1"/>
          <w:gridAfter w:val="1"/>
          <w:wBefore w:w="142" w:type="dxa"/>
          <w:wAfter w:w="489" w:type="dxa"/>
        </w:trPr>
        <w:tc>
          <w:tcPr>
            <w:tcW w:w="1714" w:type="dxa"/>
            <w:vAlign w:val="bottom"/>
          </w:tcPr>
          <w:p w:rsidR="00971E9D" w:rsidRPr="003126B2" w:rsidRDefault="00727993" w:rsidP="00971E9D">
            <w:pPr>
              <w:pStyle w:val="Heading1"/>
            </w:pPr>
            <w:r>
              <w:t>References</w:t>
            </w:r>
          </w:p>
        </w:tc>
        <w:tc>
          <w:tcPr>
            <w:tcW w:w="7862" w:type="dxa"/>
            <w:gridSpan w:val="4"/>
            <w:vAlign w:val="bottom"/>
          </w:tcPr>
          <w:p w:rsidR="00971E9D" w:rsidRPr="0070617C" w:rsidRDefault="00C8736B" w:rsidP="002F3CDD">
            <w:r>
              <w:t>References are available on request.</w:t>
            </w:r>
          </w:p>
        </w:tc>
      </w:tr>
    </w:tbl>
    <w:p w:rsidR="002F3CDD" w:rsidRDefault="002F3CDD" w:rsidP="00AB451F"/>
    <w:sectPr w:rsidR="002F3CDD" w:rsidSect="005D1CF3">
      <w:pgSz w:w="12240" w:h="15840"/>
      <w:pgMar w:top="284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45921"/>
    <w:multiLevelType w:val="hybridMultilevel"/>
    <w:tmpl w:val="17F6B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E51ED"/>
    <w:multiLevelType w:val="hybridMultilevel"/>
    <w:tmpl w:val="7A465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3E6C82"/>
    <w:multiLevelType w:val="multilevel"/>
    <w:tmpl w:val="F192F6F0"/>
    <w:lvl w:ilvl="0">
      <w:start w:val="1"/>
      <w:numFmt w:val="decimal"/>
      <w:pStyle w:val="Bulleted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29244B1"/>
    <w:multiLevelType w:val="hybridMultilevel"/>
    <w:tmpl w:val="14AA0F80"/>
    <w:lvl w:ilvl="0" w:tplc="099AAF00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CF3"/>
    <w:rsid w:val="001014A0"/>
    <w:rsid w:val="002045A9"/>
    <w:rsid w:val="002802E5"/>
    <w:rsid w:val="002B0060"/>
    <w:rsid w:val="002F3CDD"/>
    <w:rsid w:val="0032146F"/>
    <w:rsid w:val="00355FE3"/>
    <w:rsid w:val="00365AEA"/>
    <w:rsid w:val="004467E5"/>
    <w:rsid w:val="00536728"/>
    <w:rsid w:val="005D1CF3"/>
    <w:rsid w:val="006049F3"/>
    <w:rsid w:val="00727993"/>
    <w:rsid w:val="007C7FA3"/>
    <w:rsid w:val="007D696D"/>
    <w:rsid w:val="00856E17"/>
    <w:rsid w:val="00971E9D"/>
    <w:rsid w:val="00AB451F"/>
    <w:rsid w:val="00AD63E4"/>
    <w:rsid w:val="00B5218C"/>
    <w:rsid w:val="00B7604F"/>
    <w:rsid w:val="00BA396E"/>
    <w:rsid w:val="00BB2FAB"/>
    <w:rsid w:val="00C5369F"/>
    <w:rsid w:val="00C60FC3"/>
    <w:rsid w:val="00C8736B"/>
    <w:rsid w:val="00C9398F"/>
    <w:rsid w:val="00CB0299"/>
    <w:rsid w:val="00CB1FBC"/>
    <w:rsid w:val="00D73271"/>
    <w:rsid w:val="00E86DD2"/>
    <w:rsid w:val="00E87282"/>
    <w:rsid w:val="00ED7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146F"/>
    <w:pPr>
      <w:spacing w:after="6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2F3CDD"/>
    <w:pPr>
      <w:spacing w:before="240"/>
      <w:jc w:val="right"/>
      <w:outlineLvl w:val="0"/>
    </w:pPr>
    <w:rPr>
      <w:rFonts w:asciiTheme="majorHAnsi" w:hAnsiTheme="majorHAnsi"/>
      <w:b/>
      <w:spacing w:val="10"/>
      <w:sz w:val="24"/>
      <w:szCs w:val="24"/>
    </w:rPr>
  </w:style>
  <w:style w:type="paragraph" w:styleId="Heading2">
    <w:name w:val="heading 2"/>
    <w:basedOn w:val="Normal"/>
    <w:next w:val="Normal"/>
    <w:qFormat/>
    <w:rsid w:val="002F3CDD"/>
    <w:pPr>
      <w:spacing w:before="60" w:line="220" w:lineRule="atLeast"/>
      <w:outlineLvl w:val="1"/>
    </w:pPr>
    <w:rPr>
      <w:rFonts w:asciiTheme="majorHAnsi" w:hAnsiTheme="majorHAnsi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2146F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next w:val="Normal"/>
    <w:qFormat/>
    <w:rsid w:val="002F3CDD"/>
    <w:pPr>
      <w:jc w:val="right"/>
    </w:pPr>
    <w:rPr>
      <w:rFonts w:cs="Arial"/>
      <w:sz w:val="18"/>
      <w:szCs w:val="18"/>
    </w:rPr>
  </w:style>
  <w:style w:type="paragraph" w:customStyle="1" w:styleId="YourName">
    <w:name w:val="Your Name"/>
    <w:basedOn w:val="Normal"/>
    <w:qFormat/>
    <w:rsid w:val="00B7604F"/>
    <w:pPr>
      <w:spacing w:before="200" w:after="40" w:line="220" w:lineRule="atLeast"/>
    </w:pPr>
    <w:rPr>
      <w:rFonts w:asciiTheme="majorHAnsi" w:hAnsiTheme="majorHAnsi"/>
      <w:b/>
      <w:spacing w:val="10"/>
      <w:sz w:val="48"/>
      <w:szCs w:val="48"/>
    </w:rPr>
  </w:style>
  <w:style w:type="character" w:customStyle="1" w:styleId="BalloonTextChar">
    <w:name w:val="Balloon Text Char"/>
    <w:basedOn w:val="DefaultParagraphFont"/>
    <w:link w:val="BalloonText"/>
    <w:semiHidden/>
    <w:rsid w:val="0032146F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next w:val="Normal"/>
    <w:unhideWhenUsed/>
    <w:qFormat/>
    <w:rsid w:val="0032146F"/>
    <w:pPr>
      <w:numPr>
        <w:numId w:val="2"/>
      </w:numPr>
    </w:pPr>
    <w:rPr>
      <w:spacing w:val="-5"/>
    </w:rPr>
  </w:style>
  <w:style w:type="character" w:styleId="PlaceholderText">
    <w:name w:val="Placeholder Text"/>
    <w:basedOn w:val="DefaultParagraphFont"/>
    <w:uiPriority w:val="99"/>
    <w:semiHidden/>
    <w:rsid w:val="002F3CDD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D1CF3"/>
    <w:pPr>
      <w:ind w:left="720"/>
      <w:contextualSpacing/>
    </w:pPr>
  </w:style>
  <w:style w:type="character" w:styleId="Hyperlink">
    <w:name w:val="Hyperlink"/>
    <w:basedOn w:val="DefaultParagraphFont"/>
    <w:unhideWhenUsed/>
    <w:rsid w:val="00BA39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2146F"/>
    <w:pPr>
      <w:spacing w:after="60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qFormat/>
    <w:rsid w:val="002F3CDD"/>
    <w:pPr>
      <w:spacing w:before="240"/>
      <w:jc w:val="right"/>
      <w:outlineLvl w:val="0"/>
    </w:pPr>
    <w:rPr>
      <w:rFonts w:asciiTheme="majorHAnsi" w:hAnsiTheme="majorHAnsi"/>
      <w:b/>
      <w:spacing w:val="10"/>
      <w:sz w:val="24"/>
      <w:szCs w:val="24"/>
    </w:rPr>
  </w:style>
  <w:style w:type="paragraph" w:styleId="Heading2">
    <w:name w:val="heading 2"/>
    <w:basedOn w:val="Normal"/>
    <w:next w:val="Normal"/>
    <w:qFormat/>
    <w:rsid w:val="002F3CDD"/>
    <w:pPr>
      <w:spacing w:before="60" w:line="220" w:lineRule="atLeast"/>
      <w:outlineLvl w:val="1"/>
    </w:pPr>
    <w:rPr>
      <w:rFonts w:asciiTheme="majorHAnsi" w:hAnsiTheme="majorHAnsi"/>
      <w:spacing w:val="1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unhideWhenUsed/>
    <w:rsid w:val="0032146F"/>
    <w:pPr>
      <w:spacing w:after="0"/>
    </w:pPr>
    <w:rPr>
      <w:rFonts w:ascii="Tahoma" w:hAnsi="Tahoma" w:cs="Tahoma"/>
      <w:sz w:val="16"/>
      <w:szCs w:val="16"/>
    </w:rPr>
  </w:style>
  <w:style w:type="paragraph" w:customStyle="1" w:styleId="ContactInfo">
    <w:name w:val="Contact Info"/>
    <w:basedOn w:val="Normal"/>
    <w:next w:val="Normal"/>
    <w:qFormat/>
    <w:rsid w:val="002F3CDD"/>
    <w:pPr>
      <w:jc w:val="right"/>
    </w:pPr>
    <w:rPr>
      <w:rFonts w:cs="Arial"/>
      <w:sz w:val="18"/>
      <w:szCs w:val="18"/>
    </w:rPr>
  </w:style>
  <w:style w:type="paragraph" w:customStyle="1" w:styleId="YourName">
    <w:name w:val="Your Name"/>
    <w:basedOn w:val="Normal"/>
    <w:qFormat/>
    <w:rsid w:val="00B7604F"/>
    <w:pPr>
      <w:spacing w:before="200" w:after="40" w:line="220" w:lineRule="atLeast"/>
    </w:pPr>
    <w:rPr>
      <w:rFonts w:asciiTheme="majorHAnsi" w:hAnsiTheme="majorHAnsi"/>
      <w:b/>
      <w:spacing w:val="10"/>
      <w:sz w:val="48"/>
      <w:szCs w:val="48"/>
    </w:rPr>
  </w:style>
  <w:style w:type="character" w:customStyle="1" w:styleId="BalloonTextChar">
    <w:name w:val="Balloon Text Char"/>
    <w:basedOn w:val="DefaultParagraphFont"/>
    <w:link w:val="BalloonText"/>
    <w:semiHidden/>
    <w:rsid w:val="0032146F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next w:val="Normal"/>
    <w:unhideWhenUsed/>
    <w:qFormat/>
    <w:rsid w:val="0032146F"/>
    <w:pPr>
      <w:numPr>
        <w:numId w:val="2"/>
      </w:numPr>
    </w:pPr>
    <w:rPr>
      <w:spacing w:val="-5"/>
    </w:rPr>
  </w:style>
  <w:style w:type="character" w:styleId="PlaceholderText">
    <w:name w:val="Placeholder Text"/>
    <w:basedOn w:val="DefaultParagraphFont"/>
    <w:uiPriority w:val="99"/>
    <w:semiHidden/>
    <w:rsid w:val="002F3CDD"/>
    <w:rPr>
      <w:color w:val="808080"/>
    </w:rPr>
  </w:style>
  <w:style w:type="paragraph" w:styleId="ListParagraph">
    <w:name w:val="List Paragraph"/>
    <w:basedOn w:val="Normal"/>
    <w:uiPriority w:val="34"/>
    <w:unhideWhenUsed/>
    <w:qFormat/>
    <w:rsid w:val="005D1CF3"/>
    <w:pPr>
      <w:ind w:left="720"/>
      <w:contextualSpacing/>
    </w:pPr>
  </w:style>
  <w:style w:type="character" w:styleId="Hyperlink">
    <w:name w:val="Hyperlink"/>
    <w:basedOn w:val="DefaultParagraphFont"/>
    <w:unhideWhenUsed/>
    <w:rsid w:val="00BA39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jpg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m_:wr8jh3052tg5qw0qb5v8vl080000gn:T:TC02807232999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47434A9CA37894CBF71161C6DA31A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BA568-3EEE-AE4B-A83F-05C97DE524DD}"/>
      </w:docPartPr>
      <w:docPartBody>
        <w:p w:rsidR="001873A7" w:rsidRDefault="001873A7">
          <w:pPr>
            <w:pStyle w:val="E47434A9CA37894CBF71161C6DA31A08"/>
          </w:pPr>
          <w:r>
            <w:t>[Job responsibility/achievement]</w:t>
          </w:r>
        </w:p>
      </w:docPartBody>
    </w:docPart>
    <w:docPart>
      <w:docPartPr>
        <w:name w:val="7D582823810F9C428F95D9F9E26ADC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0D019-4D9E-344A-A89D-EB250FA31503}"/>
      </w:docPartPr>
      <w:docPartBody>
        <w:p w:rsidR="001873A7" w:rsidRDefault="001873A7">
          <w:pPr>
            <w:pStyle w:val="7D582823810F9C428F95D9F9E26ADC33"/>
          </w:pPr>
          <w:r>
            <w:t>[Job responsibility/achievement]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3A7"/>
    <w:rsid w:val="0018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B336E69E9C414890438540E55D1A44">
    <w:name w:val="47B336E69E9C414890438540E55D1A44"/>
  </w:style>
  <w:style w:type="paragraph" w:customStyle="1" w:styleId="8B108ADC1ACB5C4A81489AB3A1DBB3C8">
    <w:name w:val="8B108ADC1ACB5C4A81489AB3A1DBB3C8"/>
  </w:style>
  <w:style w:type="paragraph" w:customStyle="1" w:styleId="EFAFEDF10368C64A8EDE1EAA1877C663">
    <w:name w:val="EFAFEDF10368C64A8EDE1EAA1877C663"/>
  </w:style>
  <w:style w:type="paragraph" w:customStyle="1" w:styleId="9A145D415517F54BA707DF063479438C">
    <w:name w:val="9A145D415517F54BA707DF063479438C"/>
  </w:style>
  <w:style w:type="paragraph" w:customStyle="1" w:styleId="3D5524D47A72514BB53DDDB8AAA088B4">
    <w:name w:val="3D5524D47A72514BB53DDDB8AAA088B4"/>
  </w:style>
  <w:style w:type="paragraph" w:customStyle="1" w:styleId="1976D4690D30F74AAF5770011E2EBA2A">
    <w:name w:val="1976D4690D30F74AAF5770011E2EBA2A"/>
  </w:style>
  <w:style w:type="paragraph" w:customStyle="1" w:styleId="832EDA54B581C24E9CE6FC27BEE60E3E">
    <w:name w:val="832EDA54B581C24E9CE6FC27BEE60E3E"/>
  </w:style>
  <w:style w:type="paragraph" w:customStyle="1" w:styleId="6F578867939D23409272A65B2DB451EE">
    <w:name w:val="6F578867939D23409272A65B2DB451EE"/>
  </w:style>
  <w:style w:type="paragraph" w:customStyle="1" w:styleId="CD2A7651D7FD93469BB729F4EA0B42EB">
    <w:name w:val="CD2A7651D7FD93469BB729F4EA0B42EB"/>
  </w:style>
  <w:style w:type="paragraph" w:customStyle="1" w:styleId="E47434A9CA37894CBF71161C6DA31A08">
    <w:name w:val="E47434A9CA37894CBF71161C6DA31A08"/>
  </w:style>
  <w:style w:type="paragraph" w:customStyle="1" w:styleId="F0B76FD1012A0747A7EAA493540E9F3F">
    <w:name w:val="F0B76FD1012A0747A7EAA493540E9F3F"/>
  </w:style>
  <w:style w:type="paragraph" w:customStyle="1" w:styleId="4B31999AE15F734EA28A4BB41A92D6CE">
    <w:name w:val="4B31999AE15F734EA28A4BB41A92D6CE"/>
  </w:style>
  <w:style w:type="paragraph" w:customStyle="1" w:styleId="A422058610F7C34CAE2156CE972B0960">
    <w:name w:val="A422058610F7C34CAE2156CE972B0960"/>
  </w:style>
  <w:style w:type="paragraph" w:customStyle="1" w:styleId="202A0AAF21D318489995C9F8CD13B6D2">
    <w:name w:val="202A0AAF21D318489995C9F8CD13B6D2"/>
  </w:style>
  <w:style w:type="paragraph" w:customStyle="1" w:styleId="11331997D1E8D54AA0F3351BC954FC48">
    <w:name w:val="11331997D1E8D54AA0F3351BC954FC48"/>
  </w:style>
  <w:style w:type="paragraph" w:customStyle="1" w:styleId="CA1F63B427F7FD48B69E2846EF2B6631">
    <w:name w:val="CA1F63B427F7FD48B69E2846EF2B6631"/>
  </w:style>
  <w:style w:type="paragraph" w:customStyle="1" w:styleId="BA0C3A8BFA538B4086AF7B5F1C9B792B">
    <w:name w:val="BA0C3A8BFA538B4086AF7B5F1C9B792B"/>
  </w:style>
  <w:style w:type="paragraph" w:customStyle="1" w:styleId="070582539F18FE478F59F4B5A3FC9675">
    <w:name w:val="070582539F18FE478F59F4B5A3FC9675"/>
  </w:style>
  <w:style w:type="paragraph" w:customStyle="1" w:styleId="33C6F855DDD49F4A9D9E925A6D26ECE8">
    <w:name w:val="33C6F855DDD49F4A9D9E925A6D26ECE8"/>
  </w:style>
  <w:style w:type="paragraph" w:customStyle="1" w:styleId="BB5A4A60826DDD4F9A2D7F5C01306F18">
    <w:name w:val="BB5A4A60826DDD4F9A2D7F5C01306F18"/>
  </w:style>
  <w:style w:type="paragraph" w:customStyle="1" w:styleId="A9FED8490E46FA43A81B31B753A34E34">
    <w:name w:val="A9FED8490E46FA43A81B31B753A34E34"/>
  </w:style>
  <w:style w:type="paragraph" w:customStyle="1" w:styleId="6B3EBCAEBA3BC8459856987092FB1FF1">
    <w:name w:val="6B3EBCAEBA3BC8459856987092FB1FF1"/>
  </w:style>
  <w:style w:type="paragraph" w:customStyle="1" w:styleId="28390D6E9C88E6469A98D3F66A060480">
    <w:name w:val="28390D6E9C88E6469A98D3F66A060480"/>
  </w:style>
  <w:style w:type="paragraph" w:customStyle="1" w:styleId="7D582823810F9C428F95D9F9E26ADC33">
    <w:name w:val="7D582823810F9C428F95D9F9E26ADC33"/>
  </w:style>
  <w:style w:type="paragraph" w:customStyle="1" w:styleId="F0A404501D8BEC449952484E38AE9582">
    <w:name w:val="F0A404501D8BEC449952484E38AE9582"/>
  </w:style>
  <w:style w:type="paragraph" w:customStyle="1" w:styleId="D763F43DE596AB40828308FE23CCEF16">
    <w:name w:val="D763F43DE596AB40828308FE23CCEF16"/>
  </w:style>
  <w:style w:type="paragraph" w:customStyle="1" w:styleId="D946EA85C846EE4287277C3AC817234D">
    <w:name w:val="D946EA85C846EE4287277C3AC817234D"/>
  </w:style>
  <w:style w:type="paragraph" w:customStyle="1" w:styleId="2E75955815068B45874F6A273C7E4B55">
    <w:name w:val="2E75955815068B45874F6A273C7E4B55"/>
  </w:style>
  <w:style w:type="paragraph" w:customStyle="1" w:styleId="F0FDD0FBAA31834EA9EF8B8333878D49">
    <w:name w:val="F0FDD0FBAA31834EA9EF8B8333878D49"/>
  </w:style>
  <w:style w:type="paragraph" w:customStyle="1" w:styleId="475D1C949FA6F74C80DC502576311A2C">
    <w:name w:val="475D1C949FA6F74C80DC502576311A2C"/>
  </w:style>
  <w:style w:type="paragraph" w:customStyle="1" w:styleId="87CC7FFB5693C7418C2C0194B73950C2">
    <w:name w:val="87CC7FFB5693C7418C2C0194B73950C2"/>
  </w:style>
  <w:style w:type="paragraph" w:customStyle="1" w:styleId="BAB55DF102085E4BA80752CDF369393E">
    <w:name w:val="BAB55DF102085E4BA80752CDF369393E"/>
  </w:style>
  <w:style w:type="paragraph" w:customStyle="1" w:styleId="889F31711F4EB341A8CE01862E7A66BE">
    <w:name w:val="889F31711F4EB341A8CE01862E7A66BE"/>
  </w:style>
  <w:style w:type="paragraph" w:customStyle="1" w:styleId="5A113E140B63E149BB2BD1FBC2383AAE">
    <w:name w:val="5A113E140B63E149BB2BD1FBC2383AAE"/>
  </w:style>
  <w:style w:type="paragraph" w:customStyle="1" w:styleId="87F4451269DBF14695701E63D3F28723">
    <w:name w:val="87F4451269DBF14695701E63D3F28723"/>
  </w:style>
  <w:style w:type="paragraph" w:customStyle="1" w:styleId="B17952F19C68A546B1801311DAB7D3CF">
    <w:name w:val="B17952F19C68A546B1801311DAB7D3CF"/>
  </w:style>
  <w:style w:type="paragraph" w:customStyle="1" w:styleId="54B75621723D054099102E88D0FCC762">
    <w:name w:val="54B75621723D054099102E88D0FCC762"/>
  </w:style>
  <w:style w:type="paragraph" w:customStyle="1" w:styleId="4B97226593E23F44A5D2A7B1A1F99A93">
    <w:name w:val="4B97226593E23F44A5D2A7B1A1F99A93"/>
    <w:rsid w:val="001873A7"/>
  </w:style>
  <w:style w:type="paragraph" w:customStyle="1" w:styleId="844905B930A0B040B3F99CA809416402">
    <w:name w:val="844905B930A0B040B3F99CA809416402"/>
    <w:rsid w:val="001873A7"/>
  </w:style>
  <w:style w:type="paragraph" w:customStyle="1" w:styleId="F3E5B09FF48D6D4299B6835C7BB5941D">
    <w:name w:val="F3E5B09FF48D6D4299B6835C7BB5941D"/>
    <w:rsid w:val="001873A7"/>
  </w:style>
  <w:style w:type="paragraph" w:customStyle="1" w:styleId="6082C3FD35B9114994B64623BAD72D8D">
    <w:name w:val="6082C3FD35B9114994B64623BAD72D8D"/>
    <w:rsid w:val="001873A7"/>
  </w:style>
  <w:style w:type="paragraph" w:customStyle="1" w:styleId="20DD12A5B1ACDA428AA4371161573C89">
    <w:name w:val="20DD12A5B1ACDA428AA4371161573C89"/>
    <w:rsid w:val="001873A7"/>
  </w:style>
  <w:style w:type="paragraph" w:customStyle="1" w:styleId="264971844CC9C348B8543CA054483230">
    <w:name w:val="264971844CC9C348B8543CA054483230"/>
    <w:rsid w:val="001873A7"/>
  </w:style>
  <w:style w:type="paragraph" w:customStyle="1" w:styleId="E1422EF8738C6640B0F51FCAA1A5AD47">
    <w:name w:val="E1422EF8738C6640B0F51FCAA1A5AD47"/>
    <w:rsid w:val="001873A7"/>
  </w:style>
  <w:style w:type="paragraph" w:customStyle="1" w:styleId="CDBEAE60159F654D8350A21E52D07556">
    <w:name w:val="CDBEAE60159F654D8350A21E52D07556"/>
    <w:rsid w:val="001873A7"/>
  </w:style>
  <w:style w:type="paragraph" w:customStyle="1" w:styleId="9016DF3D6516584BBF630717CBBEC34C">
    <w:name w:val="9016DF3D6516584BBF630717CBBEC34C"/>
    <w:rsid w:val="001873A7"/>
  </w:style>
  <w:style w:type="paragraph" w:customStyle="1" w:styleId="E5C24CD94740BB4F858354B188F30A9A">
    <w:name w:val="E5C24CD94740BB4F858354B188F30A9A"/>
    <w:rsid w:val="001873A7"/>
  </w:style>
  <w:style w:type="paragraph" w:customStyle="1" w:styleId="5EFBD6D7477E774D8150835C7A35A88C">
    <w:name w:val="5EFBD6D7477E774D8150835C7A35A88C"/>
    <w:rsid w:val="001873A7"/>
  </w:style>
  <w:style w:type="paragraph" w:customStyle="1" w:styleId="259F7C2908F4E049A57BB4A02FC92F10">
    <w:name w:val="259F7C2908F4E049A57BB4A02FC92F10"/>
    <w:rsid w:val="001873A7"/>
  </w:style>
  <w:style w:type="paragraph" w:customStyle="1" w:styleId="D5C12EAC002D6843899267E1A8523548">
    <w:name w:val="D5C12EAC002D6843899267E1A8523548"/>
    <w:rsid w:val="001873A7"/>
  </w:style>
  <w:style w:type="paragraph" w:customStyle="1" w:styleId="32931CC8EAA1104D91D08B644E900164">
    <w:name w:val="32931CC8EAA1104D91D08B644E900164"/>
    <w:rsid w:val="001873A7"/>
  </w:style>
  <w:style w:type="paragraph" w:customStyle="1" w:styleId="5C6D2ECAC68B7340ADAA87B352166BB8">
    <w:name w:val="5C6D2ECAC68B7340ADAA87B352166BB8"/>
    <w:rsid w:val="001873A7"/>
  </w:style>
  <w:style w:type="paragraph" w:customStyle="1" w:styleId="4D328AE71225F641B5EF035DF5B00C3C">
    <w:name w:val="4D328AE71225F641B5EF035DF5B00C3C"/>
    <w:rsid w:val="001873A7"/>
  </w:style>
  <w:style w:type="paragraph" w:customStyle="1" w:styleId="E5472447C185F343BDC9B9CE92B1D1F3">
    <w:name w:val="E5472447C185F343BDC9B9CE92B1D1F3"/>
    <w:rsid w:val="001873A7"/>
  </w:style>
  <w:style w:type="paragraph" w:customStyle="1" w:styleId="DEEFF0A2CDDBB244A4A02EE6E95C4DC0">
    <w:name w:val="DEEFF0A2CDDBB244A4A02EE6E95C4DC0"/>
    <w:rsid w:val="001873A7"/>
  </w:style>
  <w:style w:type="paragraph" w:customStyle="1" w:styleId="23C57A449BE4F641822F7F7B2FE2AFE4">
    <w:name w:val="23C57A449BE4F641822F7F7B2FE2AFE4"/>
    <w:rsid w:val="001873A7"/>
  </w:style>
  <w:style w:type="paragraph" w:customStyle="1" w:styleId="736C5099298F284CBD23237E13F0C95C">
    <w:name w:val="736C5099298F284CBD23237E13F0C95C"/>
    <w:rsid w:val="001873A7"/>
  </w:style>
  <w:style w:type="paragraph" w:customStyle="1" w:styleId="CE6E32D9817F554C8045592A14DA3AD5">
    <w:name w:val="CE6E32D9817F554C8045592A14DA3AD5"/>
    <w:rsid w:val="001873A7"/>
  </w:style>
  <w:style w:type="paragraph" w:customStyle="1" w:styleId="B0A277E8B137C84F82E30C9DA6F4E1B8">
    <w:name w:val="B0A277E8B137C84F82E30C9DA6F4E1B8"/>
    <w:rsid w:val="001873A7"/>
  </w:style>
  <w:style w:type="paragraph" w:customStyle="1" w:styleId="34461DAE08373844A923AECE5D254DF5">
    <w:name w:val="34461DAE08373844A923AECE5D254DF5"/>
    <w:rsid w:val="001873A7"/>
  </w:style>
  <w:style w:type="paragraph" w:customStyle="1" w:styleId="F72C2DBCCF9F5848AA12E6AF819750DB">
    <w:name w:val="F72C2DBCCF9F5848AA12E6AF819750DB"/>
    <w:rsid w:val="001873A7"/>
  </w:style>
  <w:style w:type="paragraph" w:customStyle="1" w:styleId="4F1322D6583A604A80D00DF0AEBD870C">
    <w:name w:val="4F1322D6583A604A80D00DF0AEBD870C"/>
    <w:rsid w:val="001873A7"/>
  </w:style>
  <w:style w:type="paragraph" w:customStyle="1" w:styleId="8015DA49FB106A438B93B8EF24A7E431">
    <w:name w:val="8015DA49FB106A438B93B8EF24A7E431"/>
    <w:rsid w:val="001873A7"/>
  </w:style>
  <w:style w:type="paragraph" w:customStyle="1" w:styleId="C28F7D7AD1D0E74C91A0B26C5A721404">
    <w:name w:val="C28F7D7AD1D0E74C91A0B26C5A721404"/>
    <w:rsid w:val="001873A7"/>
  </w:style>
  <w:style w:type="paragraph" w:customStyle="1" w:styleId="D5CD1DF4EB613A46A9EAA12D9314F29D">
    <w:name w:val="D5CD1DF4EB613A46A9EAA12D9314F29D"/>
    <w:rsid w:val="001873A7"/>
  </w:style>
  <w:style w:type="paragraph" w:customStyle="1" w:styleId="C37242295939654093C0D2DBE9212CBF">
    <w:name w:val="C37242295939654093C0D2DBE9212CBF"/>
    <w:rsid w:val="001873A7"/>
  </w:style>
  <w:style w:type="paragraph" w:customStyle="1" w:styleId="AD1559319A124A44929FBB301827A86D">
    <w:name w:val="AD1559319A124A44929FBB301827A86D"/>
    <w:rsid w:val="001873A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B336E69E9C414890438540E55D1A44">
    <w:name w:val="47B336E69E9C414890438540E55D1A44"/>
  </w:style>
  <w:style w:type="paragraph" w:customStyle="1" w:styleId="8B108ADC1ACB5C4A81489AB3A1DBB3C8">
    <w:name w:val="8B108ADC1ACB5C4A81489AB3A1DBB3C8"/>
  </w:style>
  <w:style w:type="paragraph" w:customStyle="1" w:styleId="EFAFEDF10368C64A8EDE1EAA1877C663">
    <w:name w:val="EFAFEDF10368C64A8EDE1EAA1877C663"/>
  </w:style>
  <w:style w:type="paragraph" w:customStyle="1" w:styleId="9A145D415517F54BA707DF063479438C">
    <w:name w:val="9A145D415517F54BA707DF063479438C"/>
  </w:style>
  <w:style w:type="paragraph" w:customStyle="1" w:styleId="3D5524D47A72514BB53DDDB8AAA088B4">
    <w:name w:val="3D5524D47A72514BB53DDDB8AAA088B4"/>
  </w:style>
  <w:style w:type="paragraph" w:customStyle="1" w:styleId="1976D4690D30F74AAF5770011E2EBA2A">
    <w:name w:val="1976D4690D30F74AAF5770011E2EBA2A"/>
  </w:style>
  <w:style w:type="paragraph" w:customStyle="1" w:styleId="832EDA54B581C24E9CE6FC27BEE60E3E">
    <w:name w:val="832EDA54B581C24E9CE6FC27BEE60E3E"/>
  </w:style>
  <w:style w:type="paragraph" w:customStyle="1" w:styleId="6F578867939D23409272A65B2DB451EE">
    <w:name w:val="6F578867939D23409272A65B2DB451EE"/>
  </w:style>
  <w:style w:type="paragraph" w:customStyle="1" w:styleId="CD2A7651D7FD93469BB729F4EA0B42EB">
    <w:name w:val="CD2A7651D7FD93469BB729F4EA0B42EB"/>
  </w:style>
  <w:style w:type="paragraph" w:customStyle="1" w:styleId="E47434A9CA37894CBF71161C6DA31A08">
    <w:name w:val="E47434A9CA37894CBF71161C6DA31A08"/>
  </w:style>
  <w:style w:type="paragraph" w:customStyle="1" w:styleId="F0B76FD1012A0747A7EAA493540E9F3F">
    <w:name w:val="F0B76FD1012A0747A7EAA493540E9F3F"/>
  </w:style>
  <w:style w:type="paragraph" w:customStyle="1" w:styleId="4B31999AE15F734EA28A4BB41A92D6CE">
    <w:name w:val="4B31999AE15F734EA28A4BB41A92D6CE"/>
  </w:style>
  <w:style w:type="paragraph" w:customStyle="1" w:styleId="A422058610F7C34CAE2156CE972B0960">
    <w:name w:val="A422058610F7C34CAE2156CE972B0960"/>
  </w:style>
  <w:style w:type="paragraph" w:customStyle="1" w:styleId="202A0AAF21D318489995C9F8CD13B6D2">
    <w:name w:val="202A0AAF21D318489995C9F8CD13B6D2"/>
  </w:style>
  <w:style w:type="paragraph" w:customStyle="1" w:styleId="11331997D1E8D54AA0F3351BC954FC48">
    <w:name w:val="11331997D1E8D54AA0F3351BC954FC48"/>
  </w:style>
  <w:style w:type="paragraph" w:customStyle="1" w:styleId="CA1F63B427F7FD48B69E2846EF2B6631">
    <w:name w:val="CA1F63B427F7FD48B69E2846EF2B6631"/>
  </w:style>
  <w:style w:type="paragraph" w:customStyle="1" w:styleId="BA0C3A8BFA538B4086AF7B5F1C9B792B">
    <w:name w:val="BA0C3A8BFA538B4086AF7B5F1C9B792B"/>
  </w:style>
  <w:style w:type="paragraph" w:customStyle="1" w:styleId="070582539F18FE478F59F4B5A3FC9675">
    <w:name w:val="070582539F18FE478F59F4B5A3FC9675"/>
  </w:style>
  <w:style w:type="paragraph" w:customStyle="1" w:styleId="33C6F855DDD49F4A9D9E925A6D26ECE8">
    <w:name w:val="33C6F855DDD49F4A9D9E925A6D26ECE8"/>
  </w:style>
  <w:style w:type="paragraph" w:customStyle="1" w:styleId="BB5A4A60826DDD4F9A2D7F5C01306F18">
    <w:name w:val="BB5A4A60826DDD4F9A2D7F5C01306F18"/>
  </w:style>
  <w:style w:type="paragraph" w:customStyle="1" w:styleId="A9FED8490E46FA43A81B31B753A34E34">
    <w:name w:val="A9FED8490E46FA43A81B31B753A34E34"/>
  </w:style>
  <w:style w:type="paragraph" w:customStyle="1" w:styleId="6B3EBCAEBA3BC8459856987092FB1FF1">
    <w:name w:val="6B3EBCAEBA3BC8459856987092FB1FF1"/>
  </w:style>
  <w:style w:type="paragraph" w:customStyle="1" w:styleId="28390D6E9C88E6469A98D3F66A060480">
    <w:name w:val="28390D6E9C88E6469A98D3F66A060480"/>
  </w:style>
  <w:style w:type="paragraph" w:customStyle="1" w:styleId="7D582823810F9C428F95D9F9E26ADC33">
    <w:name w:val="7D582823810F9C428F95D9F9E26ADC33"/>
  </w:style>
  <w:style w:type="paragraph" w:customStyle="1" w:styleId="F0A404501D8BEC449952484E38AE9582">
    <w:name w:val="F0A404501D8BEC449952484E38AE9582"/>
  </w:style>
  <w:style w:type="paragraph" w:customStyle="1" w:styleId="D763F43DE596AB40828308FE23CCEF16">
    <w:name w:val="D763F43DE596AB40828308FE23CCEF16"/>
  </w:style>
  <w:style w:type="paragraph" w:customStyle="1" w:styleId="D946EA85C846EE4287277C3AC817234D">
    <w:name w:val="D946EA85C846EE4287277C3AC817234D"/>
  </w:style>
  <w:style w:type="paragraph" w:customStyle="1" w:styleId="2E75955815068B45874F6A273C7E4B55">
    <w:name w:val="2E75955815068B45874F6A273C7E4B55"/>
  </w:style>
  <w:style w:type="paragraph" w:customStyle="1" w:styleId="F0FDD0FBAA31834EA9EF8B8333878D49">
    <w:name w:val="F0FDD0FBAA31834EA9EF8B8333878D49"/>
  </w:style>
  <w:style w:type="paragraph" w:customStyle="1" w:styleId="475D1C949FA6F74C80DC502576311A2C">
    <w:name w:val="475D1C949FA6F74C80DC502576311A2C"/>
  </w:style>
  <w:style w:type="paragraph" w:customStyle="1" w:styleId="87CC7FFB5693C7418C2C0194B73950C2">
    <w:name w:val="87CC7FFB5693C7418C2C0194B73950C2"/>
  </w:style>
  <w:style w:type="paragraph" w:customStyle="1" w:styleId="BAB55DF102085E4BA80752CDF369393E">
    <w:name w:val="BAB55DF102085E4BA80752CDF369393E"/>
  </w:style>
  <w:style w:type="paragraph" w:customStyle="1" w:styleId="889F31711F4EB341A8CE01862E7A66BE">
    <w:name w:val="889F31711F4EB341A8CE01862E7A66BE"/>
  </w:style>
  <w:style w:type="paragraph" w:customStyle="1" w:styleId="5A113E140B63E149BB2BD1FBC2383AAE">
    <w:name w:val="5A113E140B63E149BB2BD1FBC2383AAE"/>
  </w:style>
  <w:style w:type="paragraph" w:customStyle="1" w:styleId="87F4451269DBF14695701E63D3F28723">
    <w:name w:val="87F4451269DBF14695701E63D3F28723"/>
  </w:style>
  <w:style w:type="paragraph" w:customStyle="1" w:styleId="B17952F19C68A546B1801311DAB7D3CF">
    <w:name w:val="B17952F19C68A546B1801311DAB7D3CF"/>
  </w:style>
  <w:style w:type="paragraph" w:customStyle="1" w:styleId="54B75621723D054099102E88D0FCC762">
    <w:name w:val="54B75621723D054099102E88D0FCC762"/>
  </w:style>
  <w:style w:type="paragraph" w:customStyle="1" w:styleId="4B97226593E23F44A5D2A7B1A1F99A93">
    <w:name w:val="4B97226593E23F44A5D2A7B1A1F99A93"/>
    <w:rsid w:val="001873A7"/>
  </w:style>
  <w:style w:type="paragraph" w:customStyle="1" w:styleId="844905B930A0B040B3F99CA809416402">
    <w:name w:val="844905B930A0B040B3F99CA809416402"/>
    <w:rsid w:val="001873A7"/>
  </w:style>
  <w:style w:type="paragraph" w:customStyle="1" w:styleId="F3E5B09FF48D6D4299B6835C7BB5941D">
    <w:name w:val="F3E5B09FF48D6D4299B6835C7BB5941D"/>
    <w:rsid w:val="001873A7"/>
  </w:style>
  <w:style w:type="paragraph" w:customStyle="1" w:styleId="6082C3FD35B9114994B64623BAD72D8D">
    <w:name w:val="6082C3FD35B9114994B64623BAD72D8D"/>
    <w:rsid w:val="001873A7"/>
  </w:style>
  <w:style w:type="paragraph" w:customStyle="1" w:styleId="20DD12A5B1ACDA428AA4371161573C89">
    <w:name w:val="20DD12A5B1ACDA428AA4371161573C89"/>
    <w:rsid w:val="001873A7"/>
  </w:style>
  <w:style w:type="paragraph" w:customStyle="1" w:styleId="264971844CC9C348B8543CA054483230">
    <w:name w:val="264971844CC9C348B8543CA054483230"/>
    <w:rsid w:val="001873A7"/>
  </w:style>
  <w:style w:type="paragraph" w:customStyle="1" w:styleId="E1422EF8738C6640B0F51FCAA1A5AD47">
    <w:name w:val="E1422EF8738C6640B0F51FCAA1A5AD47"/>
    <w:rsid w:val="001873A7"/>
  </w:style>
  <w:style w:type="paragraph" w:customStyle="1" w:styleId="CDBEAE60159F654D8350A21E52D07556">
    <w:name w:val="CDBEAE60159F654D8350A21E52D07556"/>
    <w:rsid w:val="001873A7"/>
  </w:style>
  <w:style w:type="paragraph" w:customStyle="1" w:styleId="9016DF3D6516584BBF630717CBBEC34C">
    <w:name w:val="9016DF3D6516584BBF630717CBBEC34C"/>
    <w:rsid w:val="001873A7"/>
  </w:style>
  <w:style w:type="paragraph" w:customStyle="1" w:styleId="E5C24CD94740BB4F858354B188F30A9A">
    <w:name w:val="E5C24CD94740BB4F858354B188F30A9A"/>
    <w:rsid w:val="001873A7"/>
  </w:style>
  <w:style w:type="paragraph" w:customStyle="1" w:styleId="5EFBD6D7477E774D8150835C7A35A88C">
    <w:name w:val="5EFBD6D7477E774D8150835C7A35A88C"/>
    <w:rsid w:val="001873A7"/>
  </w:style>
  <w:style w:type="paragraph" w:customStyle="1" w:styleId="259F7C2908F4E049A57BB4A02FC92F10">
    <w:name w:val="259F7C2908F4E049A57BB4A02FC92F10"/>
    <w:rsid w:val="001873A7"/>
  </w:style>
  <w:style w:type="paragraph" w:customStyle="1" w:styleId="D5C12EAC002D6843899267E1A8523548">
    <w:name w:val="D5C12EAC002D6843899267E1A8523548"/>
    <w:rsid w:val="001873A7"/>
  </w:style>
  <w:style w:type="paragraph" w:customStyle="1" w:styleId="32931CC8EAA1104D91D08B644E900164">
    <w:name w:val="32931CC8EAA1104D91D08B644E900164"/>
    <w:rsid w:val="001873A7"/>
  </w:style>
  <w:style w:type="paragraph" w:customStyle="1" w:styleId="5C6D2ECAC68B7340ADAA87B352166BB8">
    <w:name w:val="5C6D2ECAC68B7340ADAA87B352166BB8"/>
    <w:rsid w:val="001873A7"/>
  </w:style>
  <w:style w:type="paragraph" w:customStyle="1" w:styleId="4D328AE71225F641B5EF035DF5B00C3C">
    <w:name w:val="4D328AE71225F641B5EF035DF5B00C3C"/>
    <w:rsid w:val="001873A7"/>
  </w:style>
  <w:style w:type="paragraph" w:customStyle="1" w:styleId="E5472447C185F343BDC9B9CE92B1D1F3">
    <w:name w:val="E5472447C185F343BDC9B9CE92B1D1F3"/>
    <w:rsid w:val="001873A7"/>
  </w:style>
  <w:style w:type="paragraph" w:customStyle="1" w:styleId="DEEFF0A2CDDBB244A4A02EE6E95C4DC0">
    <w:name w:val="DEEFF0A2CDDBB244A4A02EE6E95C4DC0"/>
    <w:rsid w:val="001873A7"/>
  </w:style>
  <w:style w:type="paragraph" w:customStyle="1" w:styleId="23C57A449BE4F641822F7F7B2FE2AFE4">
    <w:name w:val="23C57A449BE4F641822F7F7B2FE2AFE4"/>
    <w:rsid w:val="001873A7"/>
  </w:style>
  <w:style w:type="paragraph" w:customStyle="1" w:styleId="736C5099298F284CBD23237E13F0C95C">
    <w:name w:val="736C5099298F284CBD23237E13F0C95C"/>
    <w:rsid w:val="001873A7"/>
  </w:style>
  <w:style w:type="paragraph" w:customStyle="1" w:styleId="CE6E32D9817F554C8045592A14DA3AD5">
    <w:name w:val="CE6E32D9817F554C8045592A14DA3AD5"/>
    <w:rsid w:val="001873A7"/>
  </w:style>
  <w:style w:type="paragraph" w:customStyle="1" w:styleId="B0A277E8B137C84F82E30C9DA6F4E1B8">
    <w:name w:val="B0A277E8B137C84F82E30C9DA6F4E1B8"/>
    <w:rsid w:val="001873A7"/>
  </w:style>
  <w:style w:type="paragraph" w:customStyle="1" w:styleId="34461DAE08373844A923AECE5D254DF5">
    <w:name w:val="34461DAE08373844A923AECE5D254DF5"/>
    <w:rsid w:val="001873A7"/>
  </w:style>
  <w:style w:type="paragraph" w:customStyle="1" w:styleId="F72C2DBCCF9F5848AA12E6AF819750DB">
    <w:name w:val="F72C2DBCCF9F5848AA12E6AF819750DB"/>
    <w:rsid w:val="001873A7"/>
  </w:style>
  <w:style w:type="paragraph" w:customStyle="1" w:styleId="4F1322D6583A604A80D00DF0AEBD870C">
    <w:name w:val="4F1322D6583A604A80D00DF0AEBD870C"/>
    <w:rsid w:val="001873A7"/>
  </w:style>
  <w:style w:type="paragraph" w:customStyle="1" w:styleId="8015DA49FB106A438B93B8EF24A7E431">
    <w:name w:val="8015DA49FB106A438B93B8EF24A7E431"/>
    <w:rsid w:val="001873A7"/>
  </w:style>
  <w:style w:type="paragraph" w:customStyle="1" w:styleId="C28F7D7AD1D0E74C91A0B26C5A721404">
    <w:name w:val="C28F7D7AD1D0E74C91A0B26C5A721404"/>
    <w:rsid w:val="001873A7"/>
  </w:style>
  <w:style w:type="paragraph" w:customStyle="1" w:styleId="D5CD1DF4EB613A46A9EAA12D9314F29D">
    <w:name w:val="D5CD1DF4EB613A46A9EAA12D9314F29D"/>
    <w:rsid w:val="001873A7"/>
  </w:style>
  <w:style w:type="paragraph" w:customStyle="1" w:styleId="C37242295939654093C0D2DBE9212CBF">
    <w:name w:val="C37242295939654093C0D2DBE9212CBF"/>
    <w:rsid w:val="001873A7"/>
  </w:style>
  <w:style w:type="paragraph" w:customStyle="1" w:styleId="AD1559319A124A44929FBB301827A86D">
    <w:name w:val="AD1559319A124A44929FBB301827A86D"/>
    <w:rsid w:val="001873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Arial Narrow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F9C4BA-F5BB-4B9D-83E0-B8FE6BDFD3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TC028072329991</Template>
  <TotalTime>34</TotalTime>
  <Pages>1</Pages>
  <Words>139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 - CV (Modern design)</vt:lpstr>
    </vt:vector>
  </TitlesOfParts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 - CV (Modern design)</dc:title>
  <dc:creator>Aroha Smith</dc:creator>
  <cp:keywords/>
  <cp:lastModifiedBy>Aroha Smith</cp:lastModifiedBy>
  <cp:revision>1</cp:revision>
  <dcterms:created xsi:type="dcterms:W3CDTF">2012-12-18T02:56:00Z</dcterms:created>
  <dcterms:modified xsi:type="dcterms:W3CDTF">2012-12-18T03:41:00Z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TC060915151033</vt:lpwstr>
  </property>
</Properties>
</file>